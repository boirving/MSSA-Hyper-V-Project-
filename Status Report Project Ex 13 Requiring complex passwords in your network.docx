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088"/>
        <w:gridCol w:w="288"/>
        <w:gridCol w:w="8424"/>
      </w:tblGrid>
      <w:tr w:rsidR="00C07761" w14:paraId="22872D0B" w14:textId="77777777">
        <w:trPr>
          <w:trHeight w:hRule="exact" w:val="720"/>
        </w:trPr>
        <w:tc>
          <w:tcPr>
            <w:tcW w:w="2088" w:type="dxa"/>
            <w:vAlign w:val="bottom"/>
          </w:tcPr>
          <w:p w14:paraId="38E4F0B7" w14:textId="74F48609" w:rsidR="00C07761" w:rsidRDefault="004B2306">
            <w:pPr>
              <w:pStyle w:val="Date"/>
            </w:pPr>
            <w:sdt>
              <w:sdtPr>
                <w:alias w:val="Date"/>
                <w:tag w:val=""/>
                <w:id w:val="1592654403"/>
                <w:placeholder>
                  <w:docPart w:val="7585AC8674D64A4FB381EA270A9C3046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21-02-04T00:00:00Z">
                  <w:dateFormat w:val="MM.d.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84C01">
                  <w:t>02.4.2021</w:t>
                </w:r>
              </w:sdtContent>
            </w:sdt>
          </w:p>
        </w:tc>
        <w:tc>
          <w:tcPr>
            <w:tcW w:w="288" w:type="dxa"/>
            <w:vAlign w:val="bottom"/>
          </w:tcPr>
          <w:p w14:paraId="41F35F2B" w14:textId="77777777" w:rsidR="00C07761" w:rsidRDefault="00C07761"/>
        </w:tc>
        <w:tc>
          <w:tcPr>
            <w:tcW w:w="8424" w:type="dxa"/>
            <w:vAlign w:val="bottom"/>
          </w:tcPr>
          <w:p w14:paraId="3096C16D" w14:textId="77777777" w:rsidR="00C07761" w:rsidRDefault="004B2306" w:rsidP="00CF4AC6">
            <w:pPr>
              <w:pStyle w:val="Title"/>
              <w:ind w:left="0"/>
            </w:pPr>
            <w:sdt>
              <w:sdtPr>
                <w:alias w:val="Title"/>
                <w:tag w:val=""/>
                <w:id w:val="21604194"/>
                <w:placeholder>
                  <w:docPart w:val="485E0DA7CBD2447681D0C8148609D3EA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822B64">
                  <w:t>Status Report</w:t>
                </w:r>
              </w:sdtContent>
            </w:sdt>
          </w:p>
        </w:tc>
      </w:tr>
      <w:tr w:rsidR="00C07761" w14:paraId="2D4A4687" w14:textId="77777777">
        <w:trPr>
          <w:trHeight w:hRule="exact" w:val="86"/>
        </w:trPr>
        <w:tc>
          <w:tcPr>
            <w:tcW w:w="2088" w:type="dxa"/>
            <w:shd w:val="clear" w:color="auto" w:fill="000000" w:themeFill="text1"/>
          </w:tcPr>
          <w:p w14:paraId="36D7CC8C" w14:textId="77777777" w:rsidR="00C07761" w:rsidRDefault="00C07761">
            <w:pPr>
              <w:rPr>
                <w:sz w:val="10"/>
              </w:rPr>
            </w:pPr>
          </w:p>
        </w:tc>
        <w:tc>
          <w:tcPr>
            <w:tcW w:w="288" w:type="dxa"/>
          </w:tcPr>
          <w:p w14:paraId="0FCEF0A0" w14:textId="77777777" w:rsidR="00C07761" w:rsidRDefault="00C07761">
            <w:pPr>
              <w:rPr>
                <w:sz w:val="10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14:paraId="10F1F4D5" w14:textId="77777777" w:rsidR="00C07761" w:rsidRDefault="00C07761">
            <w:pPr>
              <w:rPr>
                <w:sz w:val="10"/>
              </w:rPr>
            </w:pPr>
          </w:p>
        </w:tc>
      </w:tr>
    </w:tbl>
    <w:tbl>
      <w:tblPr>
        <w:tblStyle w:val="TableGridLight"/>
        <w:tblpPr w:leftFromText="180" w:rightFromText="180" w:vertAnchor="page" w:horzAnchor="page" w:tblpX="621" w:tblpY="2372"/>
        <w:tblW w:w="6571" w:type="pct"/>
        <w:tblLook w:val="04E0" w:firstRow="1" w:lastRow="1" w:firstColumn="1" w:lastColumn="0" w:noHBand="0" w:noVBand="1"/>
        <w:tblDescription w:val="Status Report header"/>
      </w:tblPr>
      <w:tblGrid>
        <w:gridCol w:w="4701"/>
        <w:gridCol w:w="1072"/>
        <w:gridCol w:w="5298"/>
      </w:tblGrid>
      <w:tr w:rsidR="00E650C3" w14:paraId="7C5DFE76" w14:textId="77777777" w:rsidTr="00E650C3">
        <w:trPr>
          <w:trHeight w:val="61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8076E5" w14:textId="49098DC4" w:rsidR="003F6FA3" w:rsidRPr="00525F2D" w:rsidRDefault="003F6FA3" w:rsidP="003F6FA3">
            <w:pPr>
              <w:pBdr>
                <w:top w:val="single" w:sz="4" w:space="1" w:color="auto"/>
              </w:pBdr>
              <w:rPr>
                <w:b/>
                <w:sz w:val="28"/>
                <w:szCs w:val="28"/>
              </w:rPr>
            </w:pPr>
            <w:r w:rsidRPr="00525F2D">
              <w:rPr>
                <w:b/>
                <w:sz w:val="28"/>
                <w:szCs w:val="28"/>
              </w:rPr>
              <w:t>Snapshot of Project or Task</w:t>
            </w:r>
            <w:r w:rsidR="00981899">
              <w:rPr>
                <w:b/>
                <w:sz w:val="28"/>
                <w:szCs w:val="28"/>
              </w:rPr>
              <w:t xml:space="preserve"> 1</w:t>
            </w:r>
            <w:r w:rsidR="00D3113B">
              <w:rPr>
                <w:b/>
                <w:sz w:val="28"/>
                <w:szCs w:val="28"/>
              </w:rPr>
              <w:t>3</w:t>
            </w:r>
            <w:r w:rsidR="003A21C9">
              <w:rPr>
                <w:b/>
                <w:sz w:val="28"/>
                <w:szCs w:val="28"/>
              </w:rPr>
              <w:t>:</w:t>
            </w:r>
            <w:r w:rsidR="007B7DDD">
              <w:rPr>
                <w:b/>
                <w:sz w:val="28"/>
                <w:szCs w:val="28"/>
              </w:rPr>
              <w:t xml:space="preserve"> </w:t>
            </w:r>
            <w:r w:rsidR="00D3113B">
              <w:rPr>
                <w:b/>
                <w:sz w:val="28"/>
                <w:szCs w:val="28"/>
              </w:rPr>
              <w:t>Requiring complex passwords in your network</w:t>
            </w:r>
          </w:p>
        </w:tc>
      </w:tr>
      <w:tr w:rsidR="00D34384" w14:paraId="2B6BB118" w14:textId="77777777" w:rsidTr="001A44AC">
        <w:trPr>
          <w:trHeight w:val="618"/>
        </w:trPr>
        <w:tc>
          <w:tcPr>
            <w:tcW w:w="2171" w:type="pct"/>
          </w:tcPr>
          <w:p w14:paraId="3CF7FBD0" w14:textId="77777777" w:rsidR="003F6FA3" w:rsidRPr="003F6FA3" w:rsidRDefault="003F6FA3" w:rsidP="003F6FA3">
            <w:r w:rsidRPr="003F6FA3">
              <w:t>Activity</w:t>
            </w:r>
          </w:p>
        </w:tc>
        <w:tc>
          <w:tcPr>
            <w:tcW w:w="389" w:type="pct"/>
          </w:tcPr>
          <w:p w14:paraId="108439A6" w14:textId="77777777" w:rsidR="003F6FA3" w:rsidRPr="003F6FA3" w:rsidRDefault="003F6FA3" w:rsidP="003F6FA3">
            <w:r w:rsidRPr="003F6FA3">
              <w:t>Percent Complete</w:t>
            </w:r>
          </w:p>
        </w:tc>
        <w:tc>
          <w:tcPr>
            <w:tcW w:w="2439" w:type="pct"/>
          </w:tcPr>
          <w:p w14:paraId="3BA45C0A" w14:textId="77777777" w:rsidR="003F6FA3" w:rsidRPr="003F6FA3" w:rsidRDefault="003F6FA3" w:rsidP="003F6FA3">
            <w:r w:rsidRPr="003F6FA3">
              <w:t xml:space="preserve">Issues </w:t>
            </w:r>
            <w:r w:rsidRPr="003F6FA3">
              <w:br/>
              <w:t>Configuration, Testing, Validation, Troubleshooting</w:t>
            </w:r>
          </w:p>
        </w:tc>
      </w:tr>
      <w:tr w:rsidR="003F6FA3" w:rsidRPr="00152C78" w14:paraId="287F611E" w14:textId="77777777" w:rsidTr="001A44AC">
        <w:trPr>
          <w:trHeight w:val="330"/>
        </w:trPr>
        <w:tc>
          <w:tcPr>
            <w:tcW w:w="2171" w:type="pct"/>
          </w:tcPr>
          <w:p w14:paraId="5D75A7CE" w14:textId="2C8BBBF4" w:rsidR="003F6FA3" w:rsidRPr="00152C78" w:rsidRDefault="00D3113B" w:rsidP="00525F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complex passwords on my domain using group policy</w:t>
            </w:r>
          </w:p>
        </w:tc>
        <w:tc>
          <w:tcPr>
            <w:tcW w:w="389" w:type="pct"/>
          </w:tcPr>
          <w:p w14:paraId="05B36B9F" w14:textId="1C384C18" w:rsidR="003F6FA3" w:rsidRPr="00152C78" w:rsidRDefault="00584C01" w:rsidP="003F6F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100% </w:t>
            </w:r>
          </w:p>
        </w:tc>
        <w:tc>
          <w:tcPr>
            <w:tcW w:w="2439" w:type="pct"/>
          </w:tcPr>
          <w:p w14:paraId="4F3467CF" w14:textId="636E57C4" w:rsidR="003F6FA3" w:rsidRPr="00152C78" w:rsidRDefault="00D3113B" w:rsidP="003F6F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 issues </w:t>
            </w:r>
          </w:p>
        </w:tc>
      </w:tr>
      <w:tr w:rsidR="003F6FA3" w:rsidRPr="00152C78" w14:paraId="16CCE484" w14:textId="77777777" w:rsidTr="001A44AC">
        <w:trPr>
          <w:trHeight w:val="347"/>
        </w:trPr>
        <w:tc>
          <w:tcPr>
            <w:tcW w:w="2171" w:type="pct"/>
          </w:tcPr>
          <w:p w14:paraId="39BD8B79" w14:textId="5EBAE09B" w:rsidR="003F6FA3" w:rsidRPr="00152C78" w:rsidRDefault="003F6FA3" w:rsidP="00525F2D">
            <w:pPr>
              <w:rPr>
                <w:sz w:val="22"/>
                <w:szCs w:val="22"/>
              </w:rPr>
            </w:pPr>
          </w:p>
        </w:tc>
        <w:tc>
          <w:tcPr>
            <w:tcW w:w="389" w:type="pct"/>
          </w:tcPr>
          <w:p w14:paraId="379C770D" w14:textId="15D7A056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  <w:tc>
          <w:tcPr>
            <w:tcW w:w="2439" w:type="pct"/>
          </w:tcPr>
          <w:p w14:paraId="088FFC40" w14:textId="583F8198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</w:tr>
      <w:tr w:rsidR="003F6FA3" w:rsidRPr="00152C78" w14:paraId="0FCF3E73" w14:textId="77777777" w:rsidTr="001A44AC">
        <w:trPr>
          <w:trHeight w:val="347"/>
        </w:trPr>
        <w:tc>
          <w:tcPr>
            <w:tcW w:w="2171" w:type="pct"/>
          </w:tcPr>
          <w:p w14:paraId="4D675772" w14:textId="5C666198" w:rsidR="003F6FA3" w:rsidRPr="00152C78" w:rsidRDefault="003F6FA3" w:rsidP="00525F2D">
            <w:pPr>
              <w:rPr>
                <w:sz w:val="22"/>
                <w:szCs w:val="22"/>
              </w:rPr>
            </w:pPr>
          </w:p>
        </w:tc>
        <w:tc>
          <w:tcPr>
            <w:tcW w:w="389" w:type="pct"/>
          </w:tcPr>
          <w:p w14:paraId="109292CC" w14:textId="13711581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  <w:tc>
          <w:tcPr>
            <w:tcW w:w="2439" w:type="pct"/>
          </w:tcPr>
          <w:p w14:paraId="6216628A" w14:textId="50B4BD20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</w:tr>
      <w:tr w:rsidR="003F6FA3" w:rsidRPr="00152C78" w14:paraId="4979EA33" w14:textId="77777777" w:rsidTr="001A44AC">
        <w:trPr>
          <w:trHeight w:val="330"/>
        </w:trPr>
        <w:tc>
          <w:tcPr>
            <w:tcW w:w="2171" w:type="pct"/>
          </w:tcPr>
          <w:p w14:paraId="1C9B6DFD" w14:textId="77777777" w:rsidR="003F6FA3" w:rsidRPr="00152C78" w:rsidRDefault="003F6FA3" w:rsidP="00525F2D">
            <w:pPr>
              <w:rPr>
                <w:sz w:val="22"/>
                <w:szCs w:val="22"/>
              </w:rPr>
            </w:pPr>
          </w:p>
        </w:tc>
        <w:tc>
          <w:tcPr>
            <w:tcW w:w="389" w:type="pct"/>
          </w:tcPr>
          <w:p w14:paraId="11D73CD5" w14:textId="77777777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  <w:tc>
          <w:tcPr>
            <w:tcW w:w="2439" w:type="pct"/>
          </w:tcPr>
          <w:p w14:paraId="09457A85" w14:textId="77777777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</w:tr>
      <w:tr w:rsidR="003F6FA3" w:rsidRPr="00152C78" w14:paraId="446F5532" w14:textId="77777777" w:rsidTr="001A44AC">
        <w:trPr>
          <w:trHeight w:val="347"/>
        </w:trPr>
        <w:tc>
          <w:tcPr>
            <w:tcW w:w="2171" w:type="pct"/>
          </w:tcPr>
          <w:p w14:paraId="651A94F8" w14:textId="77777777" w:rsidR="003F6FA3" w:rsidRPr="00152C78" w:rsidRDefault="003F6FA3" w:rsidP="00525F2D">
            <w:pPr>
              <w:rPr>
                <w:sz w:val="22"/>
                <w:szCs w:val="22"/>
              </w:rPr>
            </w:pPr>
          </w:p>
        </w:tc>
        <w:tc>
          <w:tcPr>
            <w:tcW w:w="389" w:type="pct"/>
          </w:tcPr>
          <w:p w14:paraId="47D1E441" w14:textId="77777777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  <w:tc>
          <w:tcPr>
            <w:tcW w:w="2439" w:type="pct"/>
          </w:tcPr>
          <w:p w14:paraId="5A2E7C9C" w14:textId="77777777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</w:tr>
      <w:tr w:rsidR="00525F2D" w:rsidRPr="00152C78" w14:paraId="319358D8" w14:textId="77777777" w:rsidTr="001A44AC">
        <w:trPr>
          <w:trHeight w:val="347"/>
        </w:trPr>
        <w:tc>
          <w:tcPr>
            <w:tcW w:w="2171" w:type="pct"/>
          </w:tcPr>
          <w:p w14:paraId="7E2447E9" w14:textId="77777777" w:rsidR="00525F2D" w:rsidRPr="00152C78" w:rsidRDefault="00525F2D" w:rsidP="00525F2D">
            <w:pPr>
              <w:rPr>
                <w:sz w:val="22"/>
                <w:szCs w:val="22"/>
              </w:rPr>
            </w:pPr>
          </w:p>
        </w:tc>
        <w:tc>
          <w:tcPr>
            <w:tcW w:w="389" w:type="pct"/>
          </w:tcPr>
          <w:p w14:paraId="50E7B34C" w14:textId="77777777" w:rsidR="00525F2D" w:rsidRPr="00152C78" w:rsidRDefault="00525F2D" w:rsidP="003F6FA3">
            <w:pPr>
              <w:rPr>
                <w:sz w:val="22"/>
                <w:szCs w:val="22"/>
              </w:rPr>
            </w:pPr>
          </w:p>
        </w:tc>
        <w:tc>
          <w:tcPr>
            <w:tcW w:w="2439" w:type="pct"/>
          </w:tcPr>
          <w:p w14:paraId="63D65BF9" w14:textId="77777777" w:rsidR="00525F2D" w:rsidRPr="00152C78" w:rsidRDefault="00525F2D" w:rsidP="003F6FA3">
            <w:pPr>
              <w:rPr>
                <w:sz w:val="22"/>
                <w:szCs w:val="22"/>
              </w:rPr>
            </w:pPr>
          </w:p>
        </w:tc>
      </w:tr>
    </w:tbl>
    <w:tbl>
      <w:tblPr>
        <w:tblStyle w:val="TableGridLight"/>
        <w:tblpPr w:leftFromText="180" w:rightFromText="180" w:vertAnchor="text" w:tblpX="-2464" w:tblpY="4709"/>
        <w:tblW w:w="6571" w:type="pct"/>
        <w:tblLook w:val="0000" w:firstRow="0" w:lastRow="0" w:firstColumn="0" w:lastColumn="0" w:noHBand="0" w:noVBand="0"/>
        <w:tblDescription w:val="Status Report header"/>
      </w:tblPr>
      <w:tblGrid>
        <w:gridCol w:w="11071"/>
      </w:tblGrid>
      <w:tr w:rsidR="00525F2D" w14:paraId="0939C985" w14:textId="77777777" w:rsidTr="00D75677">
        <w:trPr>
          <w:trHeight w:val="350"/>
        </w:trPr>
        <w:tc>
          <w:tcPr>
            <w:tcW w:w="1107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7CC413D5" w14:textId="77777777" w:rsidR="00525F2D" w:rsidRPr="00525F2D" w:rsidRDefault="00525F2D" w:rsidP="00525F2D">
            <w:pPr>
              <w:rPr>
                <w:b/>
                <w:sz w:val="28"/>
                <w:szCs w:val="28"/>
              </w:rPr>
            </w:pPr>
            <w:r w:rsidRPr="00525F2D">
              <w:rPr>
                <w:b/>
                <w:sz w:val="28"/>
                <w:szCs w:val="28"/>
              </w:rPr>
              <w:t>Status Summary</w:t>
            </w:r>
            <w:r>
              <w:rPr>
                <w:b/>
                <w:sz w:val="28"/>
                <w:szCs w:val="28"/>
              </w:rPr>
              <w:t>:</w:t>
            </w:r>
            <w:r w:rsidRPr="00525F2D">
              <w:rPr>
                <w:sz w:val="28"/>
                <w:szCs w:val="28"/>
              </w:rPr>
              <w:t xml:space="preserve"> </w:t>
            </w:r>
            <w:r w:rsidR="00DE5223">
              <w:t>Discuss</w:t>
            </w:r>
            <w:r w:rsidRPr="00E650C3">
              <w:t xml:space="preserve"> how you </w:t>
            </w:r>
            <w:r w:rsidR="00E650C3" w:rsidRPr="00E650C3">
              <w:t>addressed configuration, testing, validation and troubleshooting</w:t>
            </w:r>
          </w:p>
        </w:tc>
      </w:tr>
      <w:tr w:rsidR="00525F2D" w:rsidRPr="00152C78" w14:paraId="30E090FA" w14:textId="77777777" w:rsidTr="00D75677">
        <w:trPr>
          <w:trHeight w:val="1263"/>
        </w:trPr>
        <w:tc>
          <w:tcPr>
            <w:tcW w:w="11071" w:type="dxa"/>
            <w:tcBorders>
              <w:bottom w:val="single" w:sz="4" w:space="0" w:color="BFBFBF" w:themeColor="background1" w:themeShade="BF"/>
            </w:tcBorders>
          </w:tcPr>
          <w:p w14:paraId="2B9B97D6" w14:textId="2BE92F76" w:rsidR="00E650C3" w:rsidRPr="00152C78" w:rsidRDefault="00C15B5B" w:rsidP="002004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task </w:t>
            </w:r>
            <w:r w:rsidR="00554918">
              <w:rPr>
                <w:sz w:val="22"/>
                <w:szCs w:val="22"/>
              </w:rPr>
              <w:t>was</w:t>
            </w:r>
            <w:r>
              <w:rPr>
                <w:sz w:val="22"/>
                <w:szCs w:val="22"/>
              </w:rPr>
              <w:t xml:space="preserve"> to</w:t>
            </w:r>
            <w:r w:rsidR="002004D7">
              <w:rPr>
                <w:sz w:val="22"/>
                <w:szCs w:val="22"/>
              </w:rPr>
              <w:t xml:space="preserve"> change the group policy for my domain to require more complex passwords for users. I did this on my DC using </w:t>
            </w:r>
            <w:r w:rsidR="006F566C">
              <w:rPr>
                <w:sz w:val="22"/>
                <w:szCs w:val="22"/>
              </w:rPr>
              <w:t xml:space="preserve">Group Policy Management tool and expanding my forest and expanding the domain name I want to change.  Selecting Group Policy Object (GPO) then Default Domain Policy by right clicking and selecting edit.  Navigating to the security settings and then to password policy I changed the maximum password age to 30 days and minimum password length to 8 characters.  Once completed I logged on to the client computer to ensure the GPO was being enforced and it was.  </w:t>
            </w:r>
          </w:p>
          <w:p w14:paraId="0B1CABC3" w14:textId="77777777" w:rsidR="00E650C3" w:rsidRPr="00152C78" w:rsidRDefault="00E650C3" w:rsidP="00525F2D">
            <w:pPr>
              <w:rPr>
                <w:sz w:val="22"/>
                <w:szCs w:val="22"/>
              </w:rPr>
            </w:pPr>
          </w:p>
          <w:p w14:paraId="65F60219" w14:textId="77777777" w:rsidR="00E650C3" w:rsidRPr="00152C78" w:rsidRDefault="00E650C3" w:rsidP="00525F2D">
            <w:pPr>
              <w:rPr>
                <w:sz w:val="22"/>
                <w:szCs w:val="22"/>
              </w:rPr>
            </w:pPr>
          </w:p>
          <w:p w14:paraId="5428A028" w14:textId="77777777" w:rsidR="00E650C3" w:rsidRPr="00152C78" w:rsidRDefault="00E650C3" w:rsidP="00525F2D">
            <w:pPr>
              <w:rPr>
                <w:sz w:val="22"/>
                <w:szCs w:val="22"/>
              </w:rPr>
            </w:pPr>
          </w:p>
          <w:p w14:paraId="359504A9" w14:textId="77777777" w:rsidR="00E650C3" w:rsidRPr="00152C78" w:rsidRDefault="00E650C3" w:rsidP="00525F2D">
            <w:pPr>
              <w:rPr>
                <w:sz w:val="22"/>
                <w:szCs w:val="22"/>
              </w:rPr>
            </w:pPr>
          </w:p>
        </w:tc>
      </w:tr>
      <w:tr w:rsidR="00E650C3" w14:paraId="3458A597" w14:textId="77777777" w:rsidTr="00D75677">
        <w:trPr>
          <w:trHeight w:val="1263"/>
        </w:trPr>
        <w:tc>
          <w:tcPr>
            <w:tcW w:w="1107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2FC0859D" w14:textId="77777777" w:rsidR="003A21C9" w:rsidRDefault="003A21C9" w:rsidP="00525F2D"/>
          <w:p w14:paraId="0F7E9765" w14:textId="77777777" w:rsidR="003A21C9" w:rsidRDefault="003A21C9" w:rsidP="00525F2D">
            <w:pPr>
              <w:rPr>
                <w:b/>
                <w:sz w:val="28"/>
                <w:szCs w:val="28"/>
              </w:rPr>
            </w:pPr>
            <w:r w:rsidRPr="003A21C9">
              <w:rPr>
                <w:b/>
                <w:sz w:val="28"/>
                <w:szCs w:val="28"/>
              </w:rPr>
              <w:t>Submitted By</w:t>
            </w:r>
            <w:r>
              <w:rPr>
                <w:b/>
                <w:sz w:val="28"/>
                <w:szCs w:val="28"/>
              </w:rPr>
              <w:t>:</w:t>
            </w:r>
          </w:p>
          <w:p w14:paraId="08FCA6C3" w14:textId="77777777" w:rsidR="00D75677" w:rsidRDefault="00D75677" w:rsidP="00525F2D">
            <w:pPr>
              <w:rPr>
                <w:b/>
                <w:sz w:val="28"/>
                <w:szCs w:val="28"/>
              </w:rPr>
            </w:pPr>
          </w:p>
          <w:p w14:paraId="07D292DC" w14:textId="607A0497" w:rsidR="00D75677" w:rsidRPr="00D75677" w:rsidRDefault="00D75677" w:rsidP="00525F2D">
            <w:pPr>
              <w:rPr>
                <w:bCs/>
                <w:sz w:val="24"/>
                <w:szCs w:val="24"/>
              </w:rPr>
            </w:pPr>
            <w:r w:rsidRPr="00D75677">
              <w:rPr>
                <w:bCs/>
                <w:sz w:val="24"/>
                <w:szCs w:val="24"/>
              </w:rPr>
              <w:t xml:space="preserve">Bo Irving </w:t>
            </w:r>
          </w:p>
        </w:tc>
      </w:tr>
    </w:tbl>
    <w:p w14:paraId="06EAEE1E" w14:textId="77777777" w:rsidR="00C07761" w:rsidRDefault="00C07761" w:rsidP="003A21C9">
      <w:pPr>
        <w:pBdr>
          <w:top w:val="single" w:sz="4" w:space="1" w:color="auto"/>
        </w:pBdr>
      </w:pPr>
    </w:p>
    <w:sectPr w:rsidR="00C07761">
      <w:headerReference w:type="default" r:id="rId10"/>
      <w:footerReference w:type="default" r:id="rId11"/>
      <w:pgSz w:w="12240" w:h="15840" w:code="1"/>
      <w:pgMar w:top="1080" w:right="720" w:bottom="2880" w:left="3096" w:header="108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7F177" w14:textId="77777777" w:rsidR="004B2306" w:rsidRDefault="004B2306">
      <w:pPr>
        <w:spacing w:after="0" w:line="240" w:lineRule="auto"/>
      </w:pPr>
      <w:r>
        <w:separator/>
      </w:r>
    </w:p>
    <w:p w14:paraId="3357510D" w14:textId="77777777" w:rsidR="004B2306" w:rsidRDefault="004B2306"/>
  </w:endnote>
  <w:endnote w:type="continuationSeparator" w:id="0">
    <w:p w14:paraId="5520B243" w14:textId="77777777" w:rsidR="004B2306" w:rsidRDefault="004B2306">
      <w:pPr>
        <w:spacing w:after="0" w:line="240" w:lineRule="auto"/>
      </w:pPr>
      <w:r>
        <w:continuationSeparator/>
      </w:r>
    </w:p>
    <w:p w14:paraId="62639A9D" w14:textId="77777777" w:rsidR="004B2306" w:rsidRDefault="004B23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C07761" w14:paraId="0155D6AA" w14:textId="77777777">
      <w:trPr>
        <w:trHeight w:hRule="exact" w:val="86"/>
      </w:trPr>
      <w:tc>
        <w:tcPr>
          <w:tcW w:w="10800" w:type="dxa"/>
          <w:shd w:val="clear" w:color="auto" w:fill="000000" w:themeFill="text1"/>
        </w:tcPr>
        <w:p w14:paraId="144A4C17" w14:textId="77777777" w:rsidR="00C07761" w:rsidRDefault="00C07761">
          <w:pPr>
            <w:pStyle w:val="Footer"/>
            <w:rPr>
              <w:sz w:val="10"/>
              <w:szCs w:val="10"/>
            </w:rPr>
          </w:pPr>
        </w:p>
      </w:tc>
    </w:tr>
  </w:tbl>
  <w:p w14:paraId="5518F619" w14:textId="77777777" w:rsidR="00C07761" w:rsidRDefault="00C07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24D21" w14:textId="77777777" w:rsidR="004B2306" w:rsidRDefault="004B2306">
      <w:pPr>
        <w:spacing w:after="0" w:line="240" w:lineRule="auto"/>
      </w:pPr>
      <w:r>
        <w:separator/>
      </w:r>
    </w:p>
    <w:p w14:paraId="7325D502" w14:textId="77777777" w:rsidR="004B2306" w:rsidRDefault="004B2306"/>
  </w:footnote>
  <w:footnote w:type="continuationSeparator" w:id="0">
    <w:p w14:paraId="2A61F3DD" w14:textId="77777777" w:rsidR="004B2306" w:rsidRDefault="004B2306">
      <w:pPr>
        <w:spacing w:after="0" w:line="240" w:lineRule="auto"/>
      </w:pPr>
      <w:r>
        <w:continuationSeparator/>
      </w:r>
    </w:p>
    <w:p w14:paraId="0AD51F49" w14:textId="77777777" w:rsidR="004B2306" w:rsidRDefault="004B23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5544"/>
      <w:gridCol w:w="2880"/>
    </w:tblGrid>
    <w:tr w:rsidR="00C07761" w14:paraId="0336E358" w14:textId="77777777">
      <w:trPr>
        <w:trHeight w:hRule="exact" w:val="720"/>
      </w:trPr>
      <w:sdt>
        <w:sdtPr>
          <w:alias w:val="Date"/>
          <w:tag w:val=""/>
          <w:id w:val="2064987651"/>
          <w:placeholder>
            <w:docPart w:val="485E0DA7CBD2447681D0C8148609D3EA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02-04T00:00:00Z">
            <w:dateFormat w:val="MM.d.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14:paraId="4547CA38" w14:textId="6393946E" w:rsidR="00C07761" w:rsidRDefault="00584C01">
              <w:pPr>
                <w:pStyle w:val="Date"/>
              </w:pPr>
              <w:r>
                <w:t>02.4.2021</w:t>
              </w:r>
            </w:p>
          </w:tc>
        </w:sdtContent>
      </w:sdt>
      <w:tc>
        <w:tcPr>
          <w:tcW w:w="288" w:type="dxa"/>
          <w:vAlign w:val="bottom"/>
        </w:tcPr>
        <w:p w14:paraId="6E2593F8" w14:textId="77777777" w:rsidR="00C07761" w:rsidRDefault="00C07761"/>
      </w:tc>
      <w:tc>
        <w:tcPr>
          <w:tcW w:w="5544" w:type="dxa"/>
          <w:vAlign w:val="bottom"/>
        </w:tcPr>
        <w:p w14:paraId="32AA71D4" w14:textId="77777777" w:rsidR="00C07761" w:rsidRDefault="004B2306">
          <w:pPr>
            <w:pStyle w:val="Title"/>
          </w:pPr>
          <w:sdt>
            <w:sdtPr>
              <w:alias w:val="Title"/>
              <w:tag w:val=""/>
              <w:id w:val="534769955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F4AC6">
                <w:t>Status Report</w:t>
              </w:r>
            </w:sdtContent>
          </w:sdt>
        </w:p>
      </w:tc>
      <w:tc>
        <w:tcPr>
          <w:tcW w:w="2880" w:type="dxa"/>
          <w:vAlign w:val="bottom"/>
        </w:tcPr>
        <w:p w14:paraId="4FDD98AC" w14:textId="77777777" w:rsidR="00C07761" w:rsidRDefault="00822B64">
          <w:pPr>
            <w:pStyle w:val="Page"/>
          </w:pPr>
          <w: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3A21C9">
            <w:t>02</w:t>
          </w:r>
          <w:r>
            <w:fldChar w:fldCharType="end"/>
          </w:r>
        </w:p>
      </w:tc>
    </w:tr>
    <w:tr w:rsidR="00C07761" w14:paraId="78D8FF6A" w14:textId="77777777">
      <w:trPr>
        <w:trHeight w:hRule="exact" w:val="86"/>
      </w:trPr>
      <w:tc>
        <w:tcPr>
          <w:tcW w:w="2088" w:type="dxa"/>
          <w:shd w:val="clear" w:color="auto" w:fill="000000" w:themeFill="text1"/>
        </w:tcPr>
        <w:p w14:paraId="6BBC46D0" w14:textId="77777777" w:rsidR="00C07761" w:rsidRDefault="00C07761">
          <w:pPr>
            <w:rPr>
              <w:sz w:val="10"/>
            </w:rPr>
          </w:pPr>
        </w:p>
      </w:tc>
      <w:tc>
        <w:tcPr>
          <w:tcW w:w="288" w:type="dxa"/>
        </w:tcPr>
        <w:p w14:paraId="30F57AF9" w14:textId="77777777" w:rsidR="00C07761" w:rsidRDefault="00C07761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14:paraId="547B721B" w14:textId="77777777" w:rsidR="00C07761" w:rsidRDefault="00C07761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14:paraId="1ED552DF" w14:textId="77777777" w:rsidR="00C07761" w:rsidRDefault="00C07761">
          <w:pPr>
            <w:rPr>
              <w:sz w:val="10"/>
            </w:rPr>
          </w:pPr>
        </w:p>
      </w:tc>
    </w:tr>
  </w:tbl>
  <w:p w14:paraId="37CB6D82" w14:textId="77777777" w:rsidR="00C07761" w:rsidRDefault="00C077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C6CAB"/>
    <w:multiLevelType w:val="hybridMultilevel"/>
    <w:tmpl w:val="65664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34"/>
    <w:rsid w:val="000138C8"/>
    <w:rsid w:val="00046900"/>
    <w:rsid w:val="000C4334"/>
    <w:rsid w:val="001130AC"/>
    <w:rsid w:val="00152C78"/>
    <w:rsid w:val="001A44AC"/>
    <w:rsid w:val="002004D7"/>
    <w:rsid w:val="00243988"/>
    <w:rsid w:val="00382C9E"/>
    <w:rsid w:val="003A21C9"/>
    <w:rsid w:val="003F6FA3"/>
    <w:rsid w:val="004163B0"/>
    <w:rsid w:val="00424A1D"/>
    <w:rsid w:val="004A5B88"/>
    <w:rsid w:val="004B2306"/>
    <w:rsid w:val="004B2BF2"/>
    <w:rsid w:val="00525F2D"/>
    <w:rsid w:val="00532017"/>
    <w:rsid w:val="00544DF4"/>
    <w:rsid w:val="00554918"/>
    <w:rsid w:val="00563EEE"/>
    <w:rsid w:val="00564076"/>
    <w:rsid w:val="00584C01"/>
    <w:rsid w:val="005F2502"/>
    <w:rsid w:val="00687B10"/>
    <w:rsid w:val="006D3161"/>
    <w:rsid w:val="006F566C"/>
    <w:rsid w:val="00757D6A"/>
    <w:rsid w:val="00761363"/>
    <w:rsid w:val="00772A21"/>
    <w:rsid w:val="007B7DDD"/>
    <w:rsid w:val="007D29BB"/>
    <w:rsid w:val="00822B64"/>
    <w:rsid w:val="00825BF2"/>
    <w:rsid w:val="00890F04"/>
    <w:rsid w:val="008A6E33"/>
    <w:rsid w:val="008C1623"/>
    <w:rsid w:val="008F44DA"/>
    <w:rsid w:val="009059B3"/>
    <w:rsid w:val="00981899"/>
    <w:rsid w:val="009B138D"/>
    <w:rsid w:val="00A130D8"/>
    <w:rsid w:val="00A52053"/>
    <w:rsid w:val="00A72EE0"/>
    <w:rsid w:val="00AA3278"/>
    <w:rsid w:val="00B37BCF"/>
    <w:rsid w:val="00C07761"/>
    <w:rsid w:val="00C15B5B"/>
    <w:rsid w:val="00C22BF1"/>
    <w:rsid w:val="00C3793D"/>
    <w:rsid w:val="00C43367"/>
    <w:rsid w:val="00CD7C6A"/>
    <w:rsid w:val="00CF4AC6"/>
    <w:rsid w:val="00D3113B"/>
    <w:rsid w:val="00D34384"/>
    <w:rsid w:val="00D35430"/>
    <w:rsid w:val="00D65B79"/>
    <w:rsid w:val="00D75677"/>
    <w:rsid w:val="00DE5223"/>
    <w:rsid w:val="00DF04E8"/>
    <w:rsid w:val="00E34DD3"/>
    <w:rsid w:val="00E650C3"/>
    <w:rsid w:val="00EF4B4D"/>
    <w:rsid w:val="00F227E0"/>
    <w:rsid w:val="00F4064A"/>
    <w:rsid w:val="00F553C7"/>
    <w:rsid w:val="00F610E8"/>
    <w:rsid w:val="00F815CE"/>
    <w:rsid w:val="00F8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0C475"/>
  <w15:docId w15:val="{04970742-58C3-471F-BCBD-475591FF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A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2B0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  <w:lang w:val="en-US"/>
    </w:rPr>
  </w:style>
  <w:style w:type="paragraph" w:customStyle="1" w:styleId="FormHeading">
    <w:name w:val="Form Heading"/>
    <w:basedOn w:val="Normal"/>
    <w:qFormat/>
    <w:pPr>
      <w:spacing w:before="320" w:after="0" w:line="240" w:lineRule="auto"/>
    </w:pPr>
    <w:rPr>
      <w:b/>
      <w:szCs w:val="26"/>
    </w:rPr>
  </w:style>
  <w:style w:type="paragraph" w:customStyle="1" w:styleId="Graphic">
    <w:name w:val="Graphic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US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tion">
    <w:name w:val="Organization"/>
    <w:basedOn w:val="Normal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PageNumber">
    <w:name w:val="page number"/>
    <w:basedOn w:val="DefaultParagraphFont"/>
    <w:uiPriority w:val="99"/>
    <w:unhideWhenUsed/>
    <w:rPr>
      <w:b w:val="0"/>
      <w:color w:val="000000" w:themeColor="text1"/>
      <w:sz w:val="44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itleChar">
    <w:name w:val="Title Char"/>
    <w:basedOn w:val="DefaultParagraphFont"/>
    <w:link w:val="Title"/>
    <w:uiPriority w:val="2"/>
    <w:rPr>
      <w:b/>
      <w:color w:val="EF4623" w:themeColor="accent1"/>
      <w:sz w:val="44"/>
      <w:szCs w:val="42"/>
      <w:lang w:val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FormText">
    <w:name w:val="Form Text"/>
    <w:basedOn w:val="Normal"/>
    <w:qFormat/>
    <w:pPr>
      <w:spacing w:after="0" w:line="264" w:lineRule="auto"/>
    </w:pPr>
    <w:rPr>
      <w:color w:val="EF4623" w:themeColor="accent1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paragraph" w:customStyle="1" w:styleId="TableText">
    <w:name w:val="Table Text"/>
    <w:basedOn w:val="Normal"/>
    <w:qFormat/>
    <w:pPr>
      <w:spacing w:before="120" w:after="120"/>
      <w:ind w:left="115" w:right="115"/>
    </w:pPr>
  </w:style>
  <w:style w:type="character" w:customStyle="1" w:styleId="Heading2Char">
    <w:name w:val="Heading 2 Char"/>
    <w:basedOn w:val="DefaultParagraphFont"/>
    <w:link w:val="Heading2"/>
    <w:uiPriority w:val="9"/>
    <w:rsid w:val="00CF4AC6"/>
    <w:rPr>
      <w:rFonts w:asciiTheme="majorHAnsi" w:eastAsiaTheme="majorEastAsia" w:hAnsiTheme="majorHAnsi" w:cstheme="majorBidi"/>
      <w:color w:val="BF2B0E" w:themeColor="accent1" w:themeShade="BF"/>
      <w:sz w:val="26"/>
      <w:szCs w:val="26"/>
      <w:lang w:val="en-US"/>
    </w:rPr>
  </w:style>
  <w:style w:type="table" w:styleId="PlainTable1">
    <w:name w:val="Plain Table 1"/>
    <w:basedOn w:val="TableNormal"/>
    <w:uiPriority w:val="41"/>
    <w:rsid w:val="00F610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3438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25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vin\Downloads\Status%20Report%20Template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585AC8674D64A4FB381EA270A9C3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1103F-4AA4-4ADC-8EFA-8102B4E952D1}"/>
      </w:docPartPr>
      <w:docPartBody>
        <w:p w:rsidR="005061A8" w:rsidRDefault="0009107E">
          <w:pPr>
            <w:pStyle w:val="7585AC8674D64A4FB381EA270A9C3046"/>
          </w:pPr>
          <w:r>
            <w:t>[Date]</w:t>
          </w:r>
        </w:p>
      </w:docPartBody>
    </w:docPart>
    <w:docPart>
      <w:docPartPr>
        <w:name w:val="485E0DA7CBD2447681D0C8148609D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BB973-63CC-4514-92BA-AC5D29A01EA6}"/>
      </w:docPartPr>
      <w:docPartBody>
        <w:p w:rsidR="005061A8" w:rsidRDefault="0009107E">
          <w:pPr>
            <w:pStyle w:val="485E0DA7CBD2447681D0C8148609D3EA"/>
          </w:pPr>
          <w:r>
            <w:t>Project Status 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7E"/>
    <w:rsid w:val="0009107E"/>
    <w:rsid w:val="002F0632"/>
    <w:rsid w:val="002F11F1"/>
    <w:rsid w:val="005061A8"/>
    <w:rsid w:val="005777F8"/>
    <w:rsid w:val="005E006E"/>
    <w:rsid w:val="00830ECA"/>
    <w:rsid w:val="00B37B51"/>
    <w:rsid w:val="00BD4B5F"/>
    <w:rsid w:val="00C2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85AC8674D64A4FB381EA270A9C3046">
    <w:name w:val="7585AC8674D64A4FB381EA270A9C3046"/>
  </w:style>
  <w:style w:type="paragraph" w:customStyle="1" w:styleId="485E0DA7CBD2447681D0C8148609D3EA">
    <w:name w:val="485E0DA7CBD2447681D0C8148609D3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2021-02-04T00:00:00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33BB3A-B62B-4E76-A4AE-CB6A35175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Template (1)</Template>
  <TotalTime>258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creator>Bo Irving</dc:creator>
  <cp:keywords/>
  <cp:lastModifiedBy>Bo Irving</cp:lastModifiedBy>
  <cp:revision>29</cp:revision>
  <dcterms:created xsi:type="dcterms:W3CDTF">2021-01-21T01:39:00Z</dcterms:created>
  <dcterms:modified xsi:type="dcterms:W3CDTF">2021-02-05T03:22:00Z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