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06A8AC80" w:rsidR="00C07761" w:rsidRDefault="005D17B5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1-27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C4334">
                  <w:t>01.2</w:t>
                </w:r>
                <w:r w:rsidR="00684AD4">
                  <w:t>7</w:t>
                </w:r>
                <w:r w:rsidR="000C4334">
                  <w:t>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5D17B5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1"/>
        <w:gridCol w:w="1072"/>
        <w:gridCol w:w="5298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B1F98E" w14:textId="77777777" w:rsidR="003F6FA3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684AD4">
              <w:rPr>
                <w:b/>
                <w:sz w:val="28"/>
                <w:szCs w:val="28"/>
              </w:rPr>
              <w:t xml:space="preserve"> 3 &amp; 4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684AD4">
              <w:rPr>
                <w:b/>
                <w:sz w:val="28"/>
                <w:szCs w:val="28"/>
              </w:rPr>
              <w:t>Create 3</w:t>
            </w:r>
            <w:r w:rsidR="00684AD4" w:rsidRPr="00684AD4">
              <w:rPr>
                <w:b/>
                <w:sz w:val="28"/>
                <w:szCs w:val="28"/>
                <w:vertAlign w:val="superscript"/>
              </w:rPr>
              <w:t>rd</w:t>
            </w:r>
            <w:r w:rsidR="00684AD4">
              <w:rPr>
                <w:b/>
                <w:sz w:val="28"/>
                <w:szCs w:val="28"/>
              </w:rPr>
              <w:t xml:space="preserve"> VM with Windows 10 &amp; Create a file share on SVR1</w:t>
            </w:r>
          </w:p>
          <w:p w14:paraId="158076E5" w14:textId="0EEB5F41" w:rsidR="00684AD4" w:rsidRPr="00525F2D" w:rsidRDefault="00684AD4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</w:p>
        </w:tc>
      </w:tr>
      <w:tr w:rsidR="00D34384" w14:paraId="2B6BB118" w14:textId="77777777" w:rsidTr="001A44AC">
        <w:trPr>
          <w:trHeight w:val="618"/>
        </w:trPr>
        <w:tc>
          <w:tcPr>
            <w:tcW w:w="2171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389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439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1A44AC">
        <w:trPr>
          <w:trHeight w:val="330"/>
        </w:trPr>
        <w:tc>
          <w:tcPr>
            <w:tcW w:w="2171" w:type="pct"/>
          </w:tcPr>
          <w:p w14:paraId="5D75A7CE" w14:textId="67BFA372" w:rsidR="003F6FA3" w:rsidRPr="00152C78" w:rsidRDefault="00684AD4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3</w:t>
            </w:r>
            <w:r w:rsidRPr="00684AD4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VM w/ Windows 10 </w:t>
            </w:r>
          </w:p>
        </w:tc>
        <w:tc>
          <w:tcPr>
            <w:tcW w:w="389" w:type="pct"/>
          </w:tcPr>
          <w:p w14:paraId="05B36B9F" w14:textId="1D048C0F" w:rsidR="003F6FA3" w:rsidRPr="00152C78" w:rsidRDefault="000C4334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2439" w:type="pct"/>
          </w:tcPr>
          <w:p w14:paraId="4F3467CF" w14:textId="6F5A457F" w:rsidR="003F6FA3" w:rsidRPr="00152C78" w:rsidRDefault="00871555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</w:t>
            </w:r>
            <w:r w:rsidR="00EF2F9E">
              <w:rPr>
                <w:sz w:val="22"/>
                <w:szCs w:val="22"/>
              </w:rPr>
              <w:t xml:space="preserve">figuration: Ensuring to select ‘no network’ vice ‘default switch’ as we have previously done on our other VM’s </w:t>
            </w:r>
          </w:p>
        </w:tc>
      </w:tr>
      <w:tr w:rsidR="003F6FA3" w:rsidRPr="00152C78" w14:paraId="16CCE484" w14:textId="77777777" w:rsidTr="001A44AC">
        <w:trPr>
          <w:trHeight w:val="347"/>
        </w:trPr>
        <w:tc>
          <w:tcPr>
            <w:tcW w:w="2171" w:type="pct"/>
          </w:tcPr>
          <w:p w14:paraId="39BD8B79" w14:textId="1B17D635" w:rsidR="003F6FA3" w:rsidRPr="00152C78" w:rsidRDefault="00684AD4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file share on SVR1</w:t>
            </w:r>
            <w:r w:rsidR="000C43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9" w:type="pct"/>
          </w:tcPr>
          <w:p w14:paraId="379C770D" w14:textId="4D27FA52" w:rsidR="003F6FA3" w:rsidRPr="00152C78" w:rsidRDefault="00532017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2439" w:type="pct"/>
          </w:tcPr>
          <w:p w14:paraId="088FFC40" w14:textId="38563AB6" w:rsidR="003F6FA3" w:rsidRPr="00152C78" w:rsidRDefault="001A354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issues </w:t>
            </w:r>
          </w:p>
        </w:tc>
      </w:tr>
      <w:tr w:rsidR="003F6FA3" w:rsidRPr="00152C78" w14:paraId="0FCF3E73" w14:textId="77777777" w:rsidTr="001A44AC">
        <w:trPr>
          <w:trHeight w:val="347"/>
        </w:trPr>
        <w:tc>
          <w:tcPr>
            <w:tcW w:w="2171" w:type="pct"/>
          </w:tcPr>
          <w:p w14:paraId="4D675772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09292C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216628A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071"/>
      </w:tblGrid>
      <w:tr w:rsidR="00525F2D" w14:paraId="0939C985" w14:textId="77777777" w:rsidTr="00B0367D">
        <w:trPr>
          <w:trHeight w:val="350"/>
        </w:trPr>
        <w:tc>
          <w:tcPr>
            <w:tcW w:w="110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B0367D">
        <w:trPr>
          <w:trHeight w:val="1263"/>
        </w:trPr>
        <w:tc>
          <w:tcPr>
            <w:tcW w:w="11071" w:type="dxa"/>
            <w:tcBorders>
              <w:bottom w:val="single" w:sz="4" w:space="0" w:color="BFBFBF" w:themeColor="background1" w:themeShade="BF"/>
            </w:tcBorders>
          </w:tcPr>
          <w:p w14:paraId="5E115E08" w14:textId="77777777" w:rsidR="001A3541" w:rsidRDefault="00C15B5B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task</w:t>
            </w:r>
            <w:r w:rsidR="00DA459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 w:rsidR="00554918">
              <w:rPr>
                <w:sz w:val="22"/>
                <w:szCs w:val="22"/>
              </w:rPr>
              <w:t>w</w:t>
            </w:r>
            <w:r w:rsidR="00DA459C">
              <w:rPr>
                <w:sz w:val="22"/>
                <w:szCs w:val="22"/>
              </w:rPr>
              <w:t>ere</w:t>
            </w:r>
            <w:r>
              <w:rPr>
                <w:sz w:val="22"/>
                <w:szCs w:val="22"/>
              </w:rPr>
              <w:t xml:space="preserve"> to create a </w:t>
            </w:r>
            <w:r w:rsidR="00DA459C">
              <w:rPr>
                <w:sz w:val="22"/>
                <w:szCs w:val="22"/>
              </w:rPr>
              <w:t xml:space="preserve">3rd </w:t>
            </w:r>
            <w:r>
              <w:rPr>
                <w:sz w:val="22"/>
                <w:szCs w:val="22"/>
              </w:rPr>
              <w:t>virtual machine</w:t>
            </w:r>
            <w:r w:rsidR="00544DF4">
              <w:rPr>
                <w:sz w:val="22"/>
                <w:szCs w:val="22"/>
              </w:rPr>
              <w:t xml:space="preserve"> (VM)</w:t>
            </w:r>
            <w:r>
              <w:rPr>
                <w:sz w:val="22"/>
                <w:szCs w:val="22"/>
              </w:rPr>
              <w:t xml:space="preserve"> </w:t>
            </w:r>
            <w:r w:rsidR="00F842AA">
              <w:rPr>
                <w:sz w:val="22"/>
                <w:szCs w:val="22"/>
              </w:rPr>
              <w:t>and</w:t>
            </w:r>
            <w:r w:rsidR="00DA459C">
              <w:rPr>
                <w:sz w:val="22"/>
                <w:szCs w:val="22"/>
              </w:rPr>
              <w:t xml:space="preserve"> to create a file share on SVR1 VM. </w:t>
            </w:r>
            <w:r>
              <w:rPr>
                <w:sz w:val="22"/>
                <w:szCs w:val="22"/>
              </w:rPr>
              <w:t xml:space="preserve"> </w:t>
            </w:r>
          </w:p>
          <w:p w14:paraId="0EA0829B" w14:textId="77777777" w:rsidR="001A3541" w:rsidRDefault="001A3541" w:rsidP="00525F2D">
            <w:pPr>
              <w:rPr>
                <w:sz w:val="22"/>
                <w:szCs w:val="22"/>
              </w:rPr>
            </w:pPr>
          </w:p>
          <w:p w14:paraId="1762FB80" w14:textId="6052C284" w:rsidR="001A3541" w:rsidRDefault="00DD7807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parameters for creating the 3rd VM which we are calling CLI-1, were to use a Windows 10 client iso.file, use only 1024 for RAM (default), </w:t>
            </w:r>
            <w:r w:rsidR="00871555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 xml:space="preserve">do not </w:t>
            </w:r>
            <w:r w:rsidR="00871555">
              <w:rPr>
                <w:sz w:val="22"/>
                <w:szCs w:val="22"/>
              </w:rPr>
              <w:t>connect to</w:t>
            </w:r>
            <w:r>
              <w:rPr>
                <w:sz w:val="22"/>
                <w:szCs w:val="22"/>
              </w:rPr>
              <w:t xml:space="preserve"> any network or domain.  </w:t>
            </w:r>
            <w:r w:rsidR="001B7F2F">
              <w:rPr>
                <w:sz w:val="22"/>
                <w:szCs w:val="22"/>
              </w:rPr>
              <w:t>A difference this time when creating CLI-1</w:t>
            </w:r>
            <w:r w:rsidR="006711D7">
              <w:rPr>
                <w:sz w:val="22"/>
                <w:szCs w:val="22"/>
              </w:rPr>
              <w:t>,</w:t>
            </w:r>
            <w:r w:rsidR="001B7F2F">
              <w:rPr>
                <w:sz w:val="22"/>
                <w:szCs w:val="22"/>
              </w:rPr>
              <w:t xml:space="preserve"> was not to connect to a network, typically we would select a default switch, however this time we need</w:t>
            </w:r>
            <w:r w:rsidR="006711D7">
              <w:rPr>
                <w:sz w:val="22"/>
                <w:szCs w:val="22"/>
              </w:rPr>
              <w:t>ed</w:t>
            </w:r>
            <w:r w:rsidR="001B7F2F">
              <w:rPr>
                <w:sz w:val="22"/>
                <w:szCs w:val="22"/>
              </w:rPr>
              <w:t xml:space="preserve"> to select ‘no network’ as instructed. </w:t>
            </w:r>
            <w:r w:rsidR="00EF2F9E">
              <w:rPr>
                <w:sz w:val="22"/>
                <w:szCs w:val="22"/>
              </w:rPr>
              <w:t xml:space="preserve">I made the mistake and used the default switch just because it was habit and so I had to delete the original CLI-1 and start over ensuring I selected no network.  Set up of the CLI-1 is slightly different depending on your selection. No issues with final </w:t>
            </w:r>
            <w:r w:rsidR="00F842AA">
              <w:rPr>
                <w:sz w:val="22"/>
                <w:szCs w:val="22"/>
              </w:rPr>
              <w:t>configuration</w:t>
            </w:r>
            <w:r w:rsidR="00EF2F9E">
              <w:rPr>
                <w:sz w:val="22"/>
                <w:szCs w:val="22"/>
              </w:rPr>
              <w:t xml:space="preserve">. </w:t>
            </w:r>
          </w:p>
          <w:p w14:paraId="652D8442" w14:textId="77777777" w:rsidR="001A3541" w:rsidRDefault="001A3541" w:rsidP="00525F2D">
            <w:pPr>
              <w:rPr>
                <w:sz w:val="22"/>
                <w:szCs w:val="22"/>
              </w:rPr>
            </w:pPr>
          </w:p>
          <w:p w14:paraId="359504A9" w14:textId="767A56E6" w:rsidR="00E650C3" w:rsidRPr="00152C78" w:rsidRDefault="00B5452B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the file share on SRV1, we must first install the File Server Resource Manager(FSRM)</w:t>
            </w:r>
            <w:r w:rsidR="00803040">
              <w:rPr>
                <w:sz w:val="22"/>
                <w:szCs w:val="22"/>
              </w:rPr>
              <w:t xml:space="preserve">. This will give us the advanced config options </w:t>
            </w:r>
            <w:r w:rsidR="006711D7">
              <w:rPr>
                <w:sz w:val="22"/>
                <w:szCs w:val="22"/>
              </w:rPr>
              <w:t xml:space="preserve">needed </w:t>
            </w:r>
            <w:r w:rsidR="00803040">
              <w:rPr>
                <w:sz w:val="22"/>
                <w:szCs w:val="22"/>
              </w:rPr>
              <w:t xml:space="preserve">to create a new file share using the File and Storage Services Wizard. </w:t>
            </w:r>
            <w:r w:rsidR="001B7F2F">
              <w:rPr>
                <w:sz w:val="22"/>
                <w:szCs w:val="22"/>
              </w:rPr>
              <w:t xml:space="preserve"> </w:t>
            </w:r>
            <w:r w:rsidR="008C5CA6">
              <w:rPr>
                <w:sz w:val="22"/>
                <w:szCs w:val="22"/>
              </w:rPr>
              <w:t>In the File and Storage Services</w:t>
            </w:r>
            <w:r w:rsidR="006711D7">
              <w:rPr>
                <w:sz w:val="22"/>
                <w:szCs w:val="22"/>
              </w:rPr>
              <w:t xml:space="preserve"> wizard</w:t>
            </w:r>
            <w:r w:rsidR="008C5CA6">
              <w:rPr>
                <w:sz w:val="22"/>
                <w:szCs w:val="22"/>
              </w:rPr>
              <w:t xml:space="preserve"> we created a ‘New Share’, select the ‘SMB Share-Advanced’, and Named the share ‘MyShare1’.</w:t>
            </w:r>
            <w:r w:rsidR="00AC2902">
              <w:rPr>
                <w:sz w:val="22"/>
                <w:szCs w:val="22"/>
              </w:rPr>
              <w:t xml:space="preserve">  To configure the </w:t>
            </w:r>
            <w:r w:rsidR="006711D7">
              <w:rPr>
                <w:sz w:val="22"/>
                <w:szCs w:val="22"/>
              </w:rPr>
              <w:t>share,</w:t>
            </w:r>
            <w:r w:rsidR="00AC2902">
              <w:rPr>
                <w:sz w:val="22"/>
                <w:szCs w:val="22"/>
              </w:rPr>
              <w:t xml:space="preserve"> we checked only boxes </w:t>
            </w:r>
            <w:r w:rsidR="00B0367D">
              <w:rPr>
                <w:sz w:val="22"/>
                <w:szCs w:val="22"/>
              </w:rPr>
              <w:t>‘</w:t>
            </w:r>
            <w:r w:rsidR="00AC2902" w:rsidRPr="00AC2902">
              <w:rPr>
                <w:sz w:val="22"/>
                <w:szCs w:val="22"/>
              </w:rPr>
              <w:t>Enable access-based enumeration</w:t>
            </w:r>
            <w:r w:rsidR="00B0367D">
              <w:rPr>
                <w:sz w:val="22"/>
                <w:szCs w:val="22"/>
              </w:rPr>
              <w:t>’</w:t>
            </w:r>
            <w:r w:rsidR="00AC2902" w:rsidRPr="00AC2902">
              <w:rPr>
                <w:sz w:val="22"/>
                <w:szCs w:val="22"/>
              </w:rPr>
              <w:t xml:space="preserve"> and </w:t>
            </w:r>
            <w:r w:rsidR="00B0367D">
              <w:rPr>
                <w:sz w:val="22"/>
                <w:szCs w:val="22"/>
              </w:rPr>
              <w:t>‘</w:t>
            </w:r>
            <w:r w:rsidR="00AC2902" w:rsidRPr="00AC2902">
              <w:rPr>
                <w:sz w:val="22"/>
                <w:szCs w:val="22"/>
              </w:rPr>
              <w:t>Encrypt data access</w:t>
            </w:r>
            <w:r w:rsidR="00B0367D">
              <w:rPr>
                <w:sz w:val="22"/>
                <w:szCs w:val="22"/>
              </w:rPr>
              <w:t xml:space="preserve">’. Used default settings for NTFS folder, management properties, and apply a quota to a folder. Create the share and once complete we verified by going to </w:t>
            </w:r>
            <w:r w:rsidR="00B0367D" w:rsidRPr="00B0367D">
              <w:rPr>
                <w:sz w:val="22"/>
                <w:szCs w:val="22"/>
              </w:rPr>
              <w:t>C:\Share\MyShare1</w:t>
            </w:r>
            <w:r w:rsidR="00B0367D">
              <w:rPr>
                <w:sz w:val="22"/>
                <w:szCs w:val="22"/>
              </w:rPr>
              <w:t xml:space="preserve"> and it was there.  Tasks completed </w:t>
            </w:r>
          </w:p>
        </w:tc>
      </w:tr>
      <w:tr w:rsidR="00E650C3" w14:paraId="3458A597" w14:textId="77777777" w:rsidTr="00B0367D">
        <w:trPr>
          <w:trHeight w:val="1263"/>
        </w:trPr>
        <w:tc>
          <w:tcPr>
            <w:tcW w:w="110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FC0859D" w14:textId="77777777" w:rsidR="003A21C9" w:rsidRDefault="003A21C9" w:rsidP="00525F2D"/>
          <w:p w14:paraId="07D292DC" w14:textId="5A4FDA9D" w:rsidR="003A21C9" w:rsidRP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 w:rsidR="00B0367D">
              <w:rPr>
                <w:b/>
                <w:sz w:val="28"/>
                <w:szCs w:val="28"/>
              </w:rPr>
              <w:t xml:space="preserve">:  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7A0F8" w14:textId="77777777" w:rsidR="005D17B5" w:rsidRDefault="005D17B5">
      <w:pPr>
        <w:spacing w:after="0" w:line="240" w:lineRule="auto"/>
      </w:pPr>
      <w:r>
        <w:separator/>
      </w:r>
    </w:p>
    <w:p w14:paraId="08C72A4E" w14:textId="77777777" w:rsidR="005D17B5" w:rsidRDefault="005D17B5"/>
  </w:endnote>
  <w:endnote w:type="continuationSeparator" w:id="0">
    <w:p w14:paraId="57695F3B" w14:textId="77777777" w:rsidR="005D17B5" w:rsidRDefault="005D17B5">
      <w:pPr>
        <w:spacing w:after="0" w:line="240" w:lineRule="auto"/>
      </w:pPr>
      <w:r>
        <w:continuationSeparator/>
      </w:r>
    </w:p>
    <w:p w14:paraId="00774882" w14:textId="77777777" w:rsidR="005D17B5" w:rsidRDefault="005D1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DA738" w14:textId="77777777" w:rsidR="005D17B5" w:rsidRDefault="005D17B5">
      <w:pPr>
        <w:spacing w:after="0" w:line="240" w:lineRule="auto"/>
      </w:pPr>
      <w:r>
        <w:separator/>
      </w:r>
    </w:p>
    <w:p w14:paraId="66E4C7F8" w14:textId="77777777" w:rsidR="005D17B5" w:rsidRDefault="005D17B5"/>
  </w:footnote>
  <w:footnote w:type="continuationSeparator" w:id="0">
    <w:p w14:paraId="155E35B6" w14:textId="77777777" w:rsidR="005D17B5" w:rsidRDefault="005D17B5">
      <w:pPr>
        <w:spacing w:after="0" w:line="240" w:lineRule="auto"/>
      </w:pPr>
      <w:r>
        <w:continuationSeparator/>
      </w:r>
    </w:p>
    <w:p w14:paraId="5A3F3E30" w14:textId="77777777" w:rsidR="005D17B5" w:rsidRDefault="005D1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1-2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4897BA79" w:rsidR="00C07761" w:rsidRDefault="00684AD4">
              <w:pPr>
                <w:pStyle w:val="Date"/>
              </w:pPr>
              <w:r>
                <w:t>01.27.2021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5D17B5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C4334"/>
    <w:rsid w:val="001130AC"/>
    <w:rsid w:val="00152C78"/>
    <w:rsid w:val="001812C4"/>
    <w:rsid w:val="001A3541"/>
    <w:rsid w:val="001A44AC"/>
    <w:rsid w:val="001B7F2F"/>
    <w:rsid w:val="00243988"/>
    <w:rsid w:val="002F069B"/>
    <w:rsid w:val="00382C9E"/>
    <w:rsid w:val="003A21C9"/>
    <w:rsid w:val="003F6FA3"/>
    <w:rsid w:val="004163B0"/>
    <w:rsid w:val="00424A1D"/>
    <w:rsid w:val="004A5B88"/>
    <w:rsid w:val="004B2BF2"/>
    <w:rsid w:val="00525F2D"/>
    <w:rsid w:val="00532017"/>
    <w:rsid w:val="00544DF4"/>
    <w:rsid w:val="00554918"/>
    <w:rsid w:val="00563EEE"/>
    <w:rsid w:val="005D17B5"/>
    <w:rsid w:val="006711D7"/>
    <w:rsid w:val="00684AD4"/>
    <w:rsid w:val="00687B10"/>
    <w:rsid w:val="006D3161"/>
    <w:rsid w:val="00757D6A"/>
    <w:rsid w:val="00772A21"/>
    <w:rsid w:val="007B7DDD"/>
    <w:rsid w:val="007D29BB"/>
    <w:rsid w:val="00803040"/>
    <w:rsid w:val="00822B64"/>
    <w:rsid w:val="00871555"/>
    <w:rsid w:val="008C5CA6"/>
    <w:rsid w:val="008F44DA"/>
    <w:rsid w:val="009059B3"/>
    <w:rsid w:val="009650D8"/>
    <w:rsid w:val="009B138D"/>
    <w:rsid w:val="00A52053"/>
    <w:rsid w:val="00AA3278"/>
    <w:rsid w:val="00AC2902"/>
    <w:rsid w:val="00B0367D"/>
    <w:rsid w:val="00B37BCF"/>
    <w:rsid w:val="00B5452B"/>
    <w:rsid w:val="00C07761"/>
    <w:rsid w:val="00C15B5B"/>
    <w:rsid w:val="00C43367"/>
    <w:rsid w:val="00CF4AC6"/>
    <w:rsid w:val="00D34384"/>
    <w:rsid w:val="00D35430"/>
    <w:rsid w:val="00DA459C"/>
    <w:rsid w:val="00DD7807"/>
    <w:rsid w:val="00DE5223"/>
    <w:rsid w:val="00DF04E8"/>
    <w:rsid w:val="00E34DD3"/>
    <w:rsid w:val="00E650C3"/>
    <w:rsid w:val="00EF2F9E"/>
    <w:rsid w:val="00F4064A"/>
    <w:rsid w:val="00F610E8"/>
    <w:rsid w:val="00F842AA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246181"/>
    <w:rsid w:val="0045237F"/>
    <w:rsid w:val="005061A8"/>
    <w:rsid w:val="005777F8"/>
    <w:rsid w:val="00830ECA"/>
    <w:rsid w:val="00A06C87"/>
    <w:rsid w:val="00B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246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25</cp:revision>
  <dcterms:created xsi:type="dcterms:W3CDTF">2021-01-21T01:39:00Z</dcterms:created>
  <dcterms:modified xsi:type="dcterms:W3CDTF">2021-01-27T20:12:00Z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