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22310297" w:rsidR="00C07761" w:rsidRDefault="00B95788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11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C01">
                  <w:t>02.</w:t>
                </w:r>
                <w:r w:rsidR="00AC1789">
                  <w:t>1</w:t>
                </w:r>
                <w:r w:rsidR="00246F55">
                  <w:t>1</w:t>
                </w:r>
                <w:r w:rsidR="00584C01">
                  <w:t>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B95788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0"/>
        <w:gridCol w:w="1072"/>
        <w:gridCol w:w="5299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7C42538E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1</w:t>
            </w:r>
            <w:r w:rsidR="007F4D87">
              <w:rPr>
                <w:b/>
                <w:sz w:val="28"/>
                <w:szCs w:val="28"/>
              </w:rPr>
              <w:t>8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7F4D87">
              <w:rPr>
                <w:b/>
                <w:sz w:val="28"/>
                <w:szCs w:val="28"/>
              </w:rPr>
              <w:t>Install and Configure iSCSI Windows Server 2016</w:t>
            </w:r>
          </w:p>
        </w:tc>
      </w:tr>
      <w:tr w:rsidR="00D34384" w14:paraId="2B6BB118" w14:textId="77777777" w:rsidTr="004E2358">
        <w:trPr>
          <w:trHeight w:val="618"/>
        </w:trPr>
        <w:tc>
          <w:tcPr>
            <w:tcW w:w="2123" w:type="pct"/>
          </w:tcPr>
          <w:p w14:paraId="3CF7FBD0" w14:textId="449482D0" w:rsidR="003F6FA3" w:rsidRPr="003F6FA3" w:rsidRDefault="003F6FA3" w:rsidP="003F6FA3"/>
        </w:tc>
        <w:tc>
          <w:tcPr>
            <w:tcW w:w="484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393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4E2358">
        <w:trPr>
          <w:trHeight w:val="330"/>
        </w:trPr>
        <w:tc>
          <w:tcPr>
            <w:tcW w:w="2123" w:type="pct"/>
          </w:tcPr>
          <w:p w14:paraId="5D75A7CE" w14:textId="2380D229" w:rsidR="003F6FA3" w:rsidRPr="00152C78" w:rsidRDefault="007F4D87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Install and Configure iSCSI </w:t>
            </w:r>
          </w:p>
        </w:tc>
        <w:tc>
          <w:tcPr>
            <w:tcW w:w="484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393" w:type="pct"/>
          </w:tcPr>
          <w:p w14:paraId="4F3467CF" w14:textId="7467822D" w:rsidR="003F6FA3" w:rsidRPr="00152C78" w:rsidRDefault="00D069F5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found the easiest way to configure was to use the IP address for target and initiator servers. </w:t>
            </w:r>
          </w:p>
        </w:tc>
      </w:tr>
      <w:tr w:rsidR="003F6FA3" w:rsidRPr="00152C78" w14:paraId="16CCE484" w14:textId="77777777" w:rsidTr="004E2358">
        <w:trPr>
          <w:trHeight w:val="347"/>
        </w:trPr>
        <w:tc>
          <w:tcPr>
            <w:tcW w:w="2123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horzAnchor="page" w:tblpX="631" w:tblpY="3545"/>
        <w:tblW w:w="6570" w:type="pct"/>
        <w:tblLook w:val="0000" w:firstRow="0" w:lastRow="0" w:firstColumn="0" w:lastColumn="0" w:noHBand="0" w:noVBand="0"/>
        <w:tblDescription w:val="Status Report header"/>
      </w:tblPr>
      <w:tblGrid>
        <w:gridCol w:w="11069"/>
      </w:tblGrid>
      <w:tr w:rsidR="004E2358" w14:paraId="0B648993" w14:textId="77777777" w:rsidTr="004E2358">
        <w:trPr>
          <w:trHeight w:val="350"/>
        </w:trPr>
        <w:tc>
          <w:tcPr>
            <w:tcW w:w="1106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6A3F7C0" w14:textId="77777777" w:rsidR="004E2358" w:rsidRPr="00525F2D" w:rsidRDefault="004E2358" w:rsidP="004E2358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>
              <w:t>Discuss</w:t>
            </w:r>
            <w:r w:rsidRPr="00E650C3">
              <w:t xml:space="preserve"> how you addressed configuration, testing, validation and troubleshooting</w:t>
            </w:r>
          </w:p>
        </w:tc>
      </w:tr>
      <w:tr w:rsidR="004E2358" w:rsidRPr="00152C78" w14:paraId="24D33B78" w14:textId="77777777" w:rsidTr="004E2358">
        <w:trPr>
          <w:trHeight w:val="1263"/>
        </w:trPr>
        <w:tc>
          <w:tcPr>
            <w:tcW w:w="11069" w:type="dxa"/>
            <w:tcBorders>
              <w:bottom w:val="single" w:sz="4" w:space="0" w:color="BFBFBF" w:themeColor="background1" w:themeShade="BF"/>
            </w:tcBorders>
          </w:tcPr>
          <w:p w14:paraId="7EA5419E" w14:textId="629374E8" w:rsidR="004E2358" w:rsidRPr="00152C78" w:rsidRDefault="00370F68" w:rsidP="007F4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was to install and configure iSCSI on my </w:t>
            </w:r>
            <w:r w:rsidR="00AC7237">
              <w:rPr>
                <w:sz w:val="22"/>
                <w:szCs w:val="22"/>
              </w:rPr>
              <w:t>Windows Server 2016.  I utilized SVR1 to install the iSCSI Target Server</w:t>
            </w:r>
            <w:r w:rsidR="00110A90">
              <w:rPr>
                <w:sz w:val="22"/>
                <w:szCs w:val="22"/>
              </w:rPr>
              <w:t xml:space="preserve"> and then configured the iSCSI Windows Server. I created a new iSCSI virtual disk using the wizard and for the volume I had 29.4 GB of free space to allocate to it and called the virtual disk ‘Virtual iSCSI Disk’, ensure to ensure I chose the disk type to be dynamically expanding.  Next, I had to choose a new iSCSI </w:t>
            </w:r>
            <w:r w:rsidR="00EB7B0E">
              <w:rPr>
                <w:sz w:val="22"/>
                <w:szCs w:val="22"/>
              </w:rPr>
              <w:t>Target &gt; Specify target name which I called ‘Target</w:t>
            </w:r>
            <w:r w:rsidR="00291320">
              <w:rPr>
                <w:sz w:val="22"/>
                <w:szCs w:val="22"/>
              </w:rPr>
              <w:t>’.  The next steps involved the initiator Server using iSCSI initiator properties. I used the advanced settings and used the IP address to set up the init</w:t>
            </w:r>
            <w:r w:rsidR="00DA24EF">
              <w:rPr>
                <w:sz w:val="22"/>
                <w:szCs w:val="22"/>
              </w:rPr>
              <w:t xml:space="preserve">iator and then created the new virtual disk. After the virtual was created I could view the virtual disk in the iSCSI tab.  After the configuring of the iSCSI storage has finished, I moved on to configure the iSCSI initiator on DC1. For this step I used the quick connect on the initiator properties by adding the IP address and once finished I then used ‘disk management’ to make sure that the disk was present.  Once verified I had to bring the disk online &gt; initialize </w:t>
            </w:r>
            <w:r w:rsidR="00D069F5">
              <w:rPr>
                <w:sz w:val="22"/>
                <w:szCs w:val="22"/>
              </w:rPr>
              <w:t xml:space="preserve">it &gt; new simple volume using the wizard. After moving thru the </w:t>
            </w:r>
            <w:r w:rsidR="00AA0FBD">
              <w:rPr>
                <w:sz w:val="22"/>
                <w:szCs w:val="22"/>
              </w:rPr>
              <w:t>wizard,</w:t>
            </w:r>
            <w:r w:rsidR="00D069F5">
              <w:rPr>
                <w:sz w:val="22"/>
                <w:szCs w:val="22"/>
              </w:rPr>
              <w:t xml:space="preserve"> I verified the disk was present. </w:t>
            </w:r>
          </w:p>
        </w:tc>
      </w:tr>
      <w:tr w:rsidR="004E2358" w14:paraId="545D29D8" w14:textId="77777777" w:rsidTr="004E2358">
        <w:trPr>
          <w:trHeight w:val="1263"/>
        </w:trPr>
        <w:tc>
          <w:tcPr>
            <w:tcW w:w="1106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69D21D1" w14:textId="77777777" w:rsidR="004E2358" w:rsidRDefault="004E2358" w:rsidP="004E2358"/>
          <w:p w14:paraId="652723BE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2993218B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</w:p>
          <w:p w14:paraId="0C7A8C18" w14:textId="77777777" w:rsidR="004E2358" w:rsidRPr="00D75677" w:rsidRDefault="004E2358" w:rsidP="004E2358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EB417" w14:textId="77777777" w:rsidR="00B95788" w:rsidRDefault="00B95788">
      <w:pPr>
        <w:spacing w:after="0" w:line="240" w:lineRule="auto"/>
      </w:pPr>
      <w:r>
        <w:separator/>
      </w:r>
    </w:p>
    <w:p w14:paraId="61BFD0C9" w14:textId="77777777" w:rsidR="00B95788" w:rsidRDefault="00B95788"/>
  </w:endnote>
  <w:endnote w:type="continuationSeparator" w:id="0">
    <w:p w14:paraId="6B647C4F" w14:textId="77777777" w:rsidR="00B95788" w:rsidRDefault="00B95788">
      <w:pPr>
        <w:spacing w:after="0" w:line="240" w:lineRule="auto"/>
      </w:pPr>
      <w:r>
        <w:continuationSeparator/>
      </w:r>
    </w:p>
    <w:p w14:paraId="0901D891" w14:textId="77777777" w:rsidR="00B95788" w:rsidRDefault="00B95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F041C" w14:textId="77777777" w:rsidR="00B95788" w:rsidRDefault="00B95788">
      <w:pPr>
        <w:spacing w:after="0" w:line="240" w:lineRule="auto"/>
      </w:pPr>
      <w:r>
        <w:separator/>
      </w:r>
    </w:p>
    <w:p w14:paraId="5FDD8BC6" w14:textId="77777777" w:rsidR="00B95788" w:rsidRDefault="00B95788"/>
  </w:footnote>
  <w:footnote w:type="continuationSeparator" w:id="0">
    <w:p w14:paraId="54AC3710" w14:textId="77777777" w:rsidR="00B95788" w:rsidRDefault="00B95788">
      <w:pPr>
        <w:spacing w:after="0" w:line="240" w:lineRule="auto"/>
      </w:pPr>
      <w:r>
        <w:continuationSeparator/>
      </w:r>
    </w:p>
    <w:p w14:paraId="6DC9437E" w14:textId="77777777" w:rsidR="00B95788" w:rsidRDefault="00B957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11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3AF3FDB2" w:rsidR="00C07761" w:rsidRDefault="00246F55">
              <w:pPr>
                <w:pStyle w:val="Date"/>
              </w:pPr>
              <w:r>
                <w:t>02.11.2021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B95788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7798B"/>
    <w:rsid w:val="000813D2"/>
    <w:rsid w:val="000C4334"/>
    <w:rsid w:val="00110A90"/>
    <w:rsid w:val="001130AC"/>
    <w:rsid w:val="001328BD"/>
    <w:rsid w:val="001438B2"/>
    <w:rsid w:val="00152C78"/>
    <w:rsid w:val="001930F1"/>
    <w:rsid w:val="001A44AC"/>
    <w:rsid w:val="002004D7"/>
    <w:rsid w:val="002435F2"/>
    <w:rsid w:val="00243988"/>
    <w:rsid w:val="00246F55"/>
    <w:rsid w:val="00291320"/>
    <w:rsid w:val="00370F68"/>
    <w:rsid w:val="00382C9E"/>
    <w:rsid w:val="003A21C9"/>
    <w:rsid w:val="003F56F3"/>
    <w:rsid w:val="003F6FA3"/>
    <w:rsid w:val="004163B0"/>
    <w:rsid w:val="00424A1D"/>
    <w:rsid w:val="00454DE8"/>
    <w:rsid w:val="004620D7"/>
    <w:rsid w:val="004624AA"/>
    <w:rsid w:val="004A5B88"/>
    <w:rsid w:val="004B2306"/>
    <w:rsid w:val="004B2BF2"/>
    <w:rsid w:val="004C2496"/>
    <w:rsid w:val="004E2358"/>
    <w:rsid w:val="00525F2D"/>
    <w:rsid w:val="00532017"/>
    <w:rsid w:val="00544DF4"/>
    <w:rsid w:val="00554918"/>
    <w:rsid w:val="00563EEE"/>
    <w:rsid w:val="00564076"/>
    <w:rsid w:val="00584C01"/>
    <w:rsid w:val="005F2502"/>
    <w:rsid w:val="00687B10"/>
    <w:rsid w:val="006D3161"/>
    <w:rsid w:val="006F566C"/>
    <w:rsid w:val="007469E8"/>
    <w:rsid w:val="00757D6A"/>
    <w:rsid w:val="00761363"/>
    <w:rsid w:val="00772A21"/>
    <w:rsid w:val="007B7DDD"/>
    <w:rsid w:val="007D29BB"/>
    <w:rsid w:val="007F4D87"/>
    <w:rsid w:val="007F7DF4"/>
    <w:rsid w:val="00822B64"/>
    <w:rsid w:val="00825BF2"/>
    <w:rsid w:val="00847276"/>
    <w:rsid w:val="00890F04"/>
    <w:rsid w:val="008A6E33"/>
    <w:rsid w:val="008C1623"/>
    <w:rsid w:val="008F44DA"/>
    <w:rsid w:val="009059B3"/>
    <w:rsid w:val="009547B3"/>
    <w:rsid w:val="00981899"/>
    <w:rsid w:val="009B138D"/>
    <w:rsid w:val="00A130D8"/>
    <w:rsid w:val="00A52053"/>
    <w:rsid w:val="00A72EE0"/>
    <w:rsid w:val="00A8616D"/>
    <w:rsid w:val="00AA0FBD"/>
    <w:rsid w:val="00AA3278"/>
    <w:rsid w:val="00AC1789"/>
    <w:rsid w:val="00AC7237"/>
    <w:rsid w:val="00AD1C28"/>
    <w:rsid w:val="00B23568"/>
    <w:rsid w:val="00B37BCF"/>
    <w:rsid w:val="00B81679"/>
    <w:rsid w:val="00B95788"/>
    <w:rsid w:val="00C05C3C"/>
    <w:rsid w:val="00C07761"/>
    <w:rsid w:val="00C15B5B"/>
    <w:rsid w:val="00C22BF1"/>
    <w:rsid w:val="00C3793D"/>
    <w:rsid w:val="00C43367"/>
    <w:rsid w:val="00C47732"/>
    <w:rsid w:val="00CC0A03"/>
    <w:rsid w:val="00CD7C6A"/>
    <w:rsid w:val="00CF4AC6"/>
    <w:rsid w:val="00D069F5"/>
    <w:rsid w:val="00D3113B"/>
    <w:rsid w:val="00D34384"/>
    <w:rsid w:val="00D35430"/>
    <w:rsid w:val="00D65B79"/>
    <w:rsid w:val="00D75677"/>
    <w:rsid w:val="00DA24EF"/>
    <w:rsid w:val="00DE5223"/>
    <w:rsid w:val="00DF04E8"/>
    <w:rsid w:val="00E34DD3"/>
    <w:rsid w:val="00E650C3"/>
    <w:rsid w:val="00E76212"/>
    <w:rsid w:val="00EB5DA1"/>
    <w:rsid w:val="00EB7B0E"/>
    <w:rsid w:val="00EC7D38"/>
    <w:rsid w:val="00EF4B4D"/>
    <w:rsid w:val="00F115CB"/>
    <w:rsid w:val="00F227E0"/>
    <w:rsid w:val="00F32347"/>
    <w:rsid w:val="00F4064A"/>
    <w:rsid w:val="00F553C7"/>
    <w:rsid w:val="00F610E8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3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0E4F7B"/>
    <w:rsid w:val="001038CF"/>
    <w:rsid w:val="002F0632"/>
    <w:rsid w:val="002F114A"/>
    <w:rsid w:val="002F11F1"/>
    <w:rsid w:val="003D2E4D"/>
    <w:rsid w:val="005061A8"/>
    <w:rsid w:val="005777F8"/>
    <w:rsid w:val="005E006E"/>
    <w:rsid w:val="007C0968"/>
    <w:rsid w:val="00830ECA"/>
    <w:rsid w:val="00B37B51"/>
    <w:rsid w:val="00BD4B5F"/>
    <w:rsid w:val="00C24DAB"/>
    <w:rsid w:val="00DD283A"/>
    <w:rsid w:val="00E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139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11</cp:revision>
  <dcterms:created xsi:type="dcterms:W3CDTF">2021-02-10T17:22:00Z</dcterms:created>
  <dcterms:modified xsi:type="dcterms:W3CDTF">2021-02-18T02:54:00Z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