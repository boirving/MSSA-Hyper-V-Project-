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410" w:type="pct"/>
        <w:tblInd w:w="-23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Report header"/>
      </w:tblPr>
      <w:tblGrid>
        <w:gridCol w:w="2088"/>
        <w:gridCol w:w="288"/>
        <w:gridCol w:w="8424"/>
      </w:tblGrid>
      <w:tr w:rsidR="00C07761" w14:paraId="22872D0B" w14:textId="77777777">
        <w:trPr>
          <w:trHeight w:hRule="exact" w:val="720"/>
        </w:trPr>
        <w:tc>
          <w:tcPr>
            <w:tcW w:w="2088" w:type="dxa"/>
            <w:vAlign w:val="bottom"/>
          </w:tcPr>
          <w:p w14:paraId="38E4F0B7" w14:textId="72903B78" w:rsidR="00C07761" w:rsidRDefault="00A519BB">
            <w:pPr>
              <w:pStyle w:val="Date"/>
            </w:pPr>
            <w:sdt>
              <w:sdtPr>
                <w:alias w:val="Date"/>
                <w:tag w:val=""/>
                <w:id w:val="1592654403"/>
                <w:placeholder>
                  <w:docPart w:val="7585AC8674D64A4FB381EA270A9C3046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21-03-06T00:00:00Z">
                  <w:dateFormat w:val="MM.d.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D0092">
                  <w:t>03.6.2021</w:t>
                </w:r>
              </w:sdtContent>
            </w:sdt>
          </w:p>
        </w:tc>
        <w:tc>
          <w:tcPr>
            <w:tcW w:w="288" w:type="dxa"/>
            <w:vAlign w:val="bottom"/>
          </w:tcPr>
          <w:p w14:paraId="41F35F2B" w14:textId="77777777" w:rsidR="00C07761" w:rsidRDefault="00C07761"/>
        </w:tc>
        <w:tc>
          <w:tcPr>
            <w:tcW w:w="8424" w:type="dxa"/>
            <w:vAlign w:val="bottom"/>
          </w:tcPr>
          <w:p w14:paraId="3096C16D" w14:textId="77777777" w:rsidR="00C07761" w:rsidRDefault="00A519BB" w:rsidP="00CF4AC6">
            <w:pPr>
              <w:pStyle w:val="Title"/>
              <w:ind w:left="0"/>
            </w:pPr>
            <w:sdt>
              <w:sdtPr>
                <w:alias w:val="Title"/>
                <w:tag w:val=""/>
                <w:id w:val="21604194"/>
                <w:placeholder>
                  <w:docPart w:val="485E0DA7CBD2447681D0C8148609D3EA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822B64">
                  <w:t>Status Report</w:t>
                </w:r>
              </w:sdtContent>
            </w:sdt>
          </w:p>
        </w:tc>
      </w:tr>
    </w:tbl>
    <w:tbl>
      <w:tblPr>
        <w:tblStyle w:val="TableGridLight"/>
        <w:tblpPr w:leftFromText="180" w:rightFromText="180" w:vertAnchor="page" w:horzAnchor="page" w:tblpX="621" w:tblpY="2372"/>
        <w:tblW w:w="6579" w:type="pct"/>
        <w:tblLook w:val="04E0" w:firstRow="1" w:lastRow="1" w:firstColumn="1" w:lastColumn="0" w:noHBand="0" w:noVBand="1"/>
        <w:tblDescription w:val="Status Report header"/>
      </w:tblPr>
      <w:tblGrid>
        <w:gridCol w:w="4700"/>
        <w:gridCol w:w="1072"/>
        <w:gridCol w:w="5299"/>
      </w:tblGrid>
      <w:tr w:rsidR="00D34384" w14:paraId="2B6BB118" w14:textId="77777777" w:rsidTr="005C3EA1">
        <w:trPr>
          <w:trHeight w:val="618"/>
        </w:trPr>
        <w:tc>
          <w:tcPr>
            <w:tcW w:w="2123" w:type="pct"/>
          </w:tcPr>
          <w:p w14:paraId="3CF7FBD0" w14:textId="77777777" w:rsidR="003F6FA3" w:rsidRPr="003F6FA3" w:rsidRDefault="003F6FA3" w:rsidP="003F6FA3">
            <w:r w:rsidRPr="003F6FA3">
              <w:t>Activity</w:t>
            </w:r>
          </w:p>
        </w:tc>
        <w:tc>
          <w:tcPr>
            <w:tcW w:w="484" w:type="pct"/>
          </w:tcPr>
          <w:p w14:paraId="108439A6" w14:textId="77777777" w:rsidR="003F6FA3" w:rsidRPr="003F6FA3" w:rsidRDefault="003F6FA3" w:rsidP="003F6FA3">
            <w:r w:rsidRPr="003F6FA3">
              <w:t>Percent Complete</w:t>
            </w:r>
          </w:p>
        </w:tc>
        <w:tc>
          <w:tcPr>
            <w:tcW w:w="2393" w:type="pct"/>
          </w:tcPr>
          <w:p w14:paraId="3BA45C0A" w14:textId="77777777" w:rsidR="003F6FA3" w:rsidRPr="003F6FA3" w:rsidRDefault="003F6FA3" w:rsidP="003F6FA3">
            <w:r w:rsidRPr="003F6FA3">
              <w:t xml:space="preserve">Issues </w:t>
            </w:r>
            <w:r w:rsidRPr="003F6FA3">
              <w:br/>
              <w:t>Configuration, Testing, Validation, Troubleshooting</w:t>
            </w:r>
          </w:p>
        </w:tc>
      </w:tr>
      <w:tr w:rsidR="003F6FA3" w:rsidRPr="00152C78" w14:paraId="287F611E" w14:textId="77777777" w:rsidTr="005C3EA1">
        <w:trPr>
          <w:trHeight w:val="330"/>
        </w:trPr>
        <w:tc>
          <w:tcPr>
            <w:tcW w:w="2123" w:type="pct"/>
          </w:tcPr>
          <w:p w14:paraId="5D75A7CE" w14:textId="11DE7ECE" w:rsidR="003F6FA3" w:rsidRPr="00152C78" w:rsidRDefault="006D0092" w:rsidP="00525F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a group policy for re-direction of the my documents folder to the network share on SVR1</w:t>
            </w:r>
          </w:p>
        </w:tc>
        <w:tc>
          <w:tcPr>
            <w:tcW w:w="484" w:type="pct"/>
          </w:tcPr>
          <w:p w14:paraId="05B36B9F" w14:textId="1C384C18" w:rsidR="003F6FA3" w:rsidRPr="00152C78" w:rsidRDefault="00584C01" w:rsidP="003F6F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100% </w:t>
            </w:r>
          </w:p>
        </w:tc>
        <w:tc>
          <w:tcPr>
            <w:tcW w:w="2393" w:type="pct"/>
          </w:tcPr>
          <w:p w14:paraId="4F3467CF" w14:textId="680B530B" w:rsidR="003F6FA3" w:rsidRPr="00152C78" w:rsidRDefault="006D0092" w:rsidP="003F6F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Configure: make sure to gpudate /force on the machines so that the GPO takes effect. </w:t>
            </w:r>
          </w:p>
        </w:tc>
      </w:tr>
      <w:tr w:rsidR="003F6FA3" w:rsidRPr="00152C78" w14:paraId="16CCE484" w14:textId="77777777" w:rsidTr="005C3EA1">
        <w:trPr>
          <w:trHeight w:val="347"/>
        </w:trPr>
        <w:tc>
          <w:tcPr>
            <w:tcW w:w="2123" w:type="pct"/>
          </w:tcPr>
          <w:p w14:paraId="39BD8B79" w14:textId="5EBAE09B" w:rsidR="003F6FA3" w:rsidRPr="00152C78" w:rsidRDefault="003F6FA3" w:rsidP="00525F2D">
            <w:pPr>
              <w:rPr>
                <w:sz w:val="22"/>
                <w:szCs w:val="22"/>
              </w:rPr>
            </w:pPr>
          </w:p>
        </w:tc>
        <w:tc>
          <w:tcPr>
            <w:tcW w:w="484" w:type="pct"/>
          </w:tcPr>
          <w:p w14:paraId="379C770D" w14:textId="15D7A056" w:rsidR="003F6FA3" w:rsidRPr="00152C78" w:rsidRDefault="003F6FA3" w:rsidP="003F6FA3">
            <w:pPr>
              <w:rPr>
                <w:sz w:val="22"/>
                <w:szCs w:val="22"/>
              </w:rPr>
            </w:pPr>
          </w:p>
        </w:tc>
        <w:tc>
          <w:tcPr>
            <w:tcW w:w="2393" w:type="pct"/>
          </w:tcPr>
          <w:p w14:paraId="088FFC40" w14:textId="583F8198" w:rsidR="003F6FA3" w:rsidRPr="00152C78" w:rsidRDefault="003F6FA3" w:rsidP="003F6FA3">
            <w:pPr>
              <w:rPr>
                <w:sz w:val="22"/>
                <w:szCs w:val="22"/>
              </w:rPr>
            </w:pPr>
          </w:p>
        </w:tc>
      </w:tr>
      <w:tr w:rsidR="003F6FA3" w:rsidRPr="00152C78" w14:paraId="0FCF3E73" w14:textId="77777777" w:rsidTr="005C3EA1">
        <w:trPr>
          <w:trHeight w:val="347"/>
        </w:trPr>
        <w:tc>
          <w:tcPr>
            <w:tcW w:w="2123" w:type="pct"/>
          </w:tcPr>
          <w:p w14:paraId="4D675772" w14:textId="5C666198" w:rsidR="003F6FA3" w:rsidRPr="00152C78" w:rsidRDefault="003F6FA3" w:rsidP="00525F2D">
            <w:pPr>
              <w:rPr>
                <w:sz w:val="22"/>
                <w:szCs w:val="22"/>
              </w:rPr>
            </w:pPr>
          </w:p>
        </w:tc>
        <w:tc>
          <w:tcPr>
            <w:tcW w:w="484" w:type="pct"/>
          </w:tcPr>
          <w:p w14:paraId="109292CC" w14:textId="13711581" w:rsidR="003F6FA3" w:rsidRPr="00152C78" w:rsidRDefault="003F6FA3" w:rsidP="003F6FA3">
            <w:pPr>
              <w:rPr>
                <w:sz w:val="22"/>
                <w:szCs w:val="22"/>
              </w:rPr>
            </w:pPr>
          </w:p>
        </w:tc>
        <w:tc>
          <w:tcPr>
            <w:tcW w:w="2393" w:type="pct"/>
          </w:tcPr>
          <w:p w14:paraId="6216628A" w14:textId="50B4BD20" w:rsidR="003F6FA3" w:rsidRPr="00152C78" w:rsidRDefault="003F6FA3" w:rsidP="003F6FA3">
            <w:pPr>
              <w:rPr>
                <w:sz w:val="22"/>
                <w:szCs w:val="22"/>
              </w:rPr>
            </w:pPr>
          </w:p>
        </w:tc>
      </w:tr>
      <w:tr w:rsidR="003F6FA3" w:rsidRPr="00152C78" w14:paraId="4979EA33" w14:textId="77777777" w:rsidTr="005C3EA1">
        <w:trPr>
          <w:trHeight w:val="330"/>
        </w:trPr>
        <w:tc>
          <w:tcPr>
            <w:tcW w:w="2123" w:type="pct"/>
          </w:tcPr>
          <w:p w14:paraId="1C9B6DFD" w14:textId="77777777" w:rsidR="003F6FA3" w:rsidRPr="00152C78" w:rsidRDefault="003F6FA3" w:rsidP="00525F2D">
            <w:pPr>
              <w:rPr>
                <w:sz w:val="22"/>
                <w:szCs w:val="22"/>
              </w:rPr>
            </w:pPr>
          </w:p>
        </w:tc>
        <w:tc>
          <w:tcPr>
            <w:tcW w:w="484" w:type="pct"/>
          </w:tcPr>
          <w:p w14:paraId="11D73CD5" w14:textId="77777777" w:rsidR="003F6FA3" w:rsidRPr="00152C78" w:rsidRDefault="003F6FA3" w:rsidP="003F6FA3">
            <w:pPr>
              <w:rPr>
                <w:sz w:val="22"/>
                <w:szCs w:val="22"/>
              </w:rPr>
            </w:pPr>
          </w:p>
        </w:tc>
        <w:tc>
          <w:tcPr>
            <w:tcW w:w="2393" w:type="pct"/>
          </w:tcPr>
          <w:p w14:paraId="09457A85" w14:textId="77777777" w:rsidR="003F6FA3" w:rsidRPr="00152C78" w:rsidRDefault="003F6FA3" w:rsidP="003F6FA3">
            <w:pPr>
              <w:rPr>
                <w:sz w:val="22"/>
                <w:szCs w:val="22"/>
              </w:rPr>
            </w:pPr>
          </w:p>
        </w:tc>
      </w:tr>
      <w:tr w:rsidR="003F6FA3" w:rsidRPr="00152C78" w14:paraId="446F5532" w14:textId="77777777" w:rsidTr="005C3EA1">
        <w:trPr>
          <w:trHeight w:val="347"/>
        </w:trPr>
        <w:tc>
          <w:tcPr>
            <w:tcW w:w="2123" w:type="pct"/>
          </w:tcPr>
          <w:p w14:paraId="651A94F8" w14:textId="77777777" w:rsidR="003F6FA3" w:rsidRPr="00152C78" w:rsidRDefault="003F6FA3" w:rsidP="00525F2D">
            <w:pPr>
              <w:rPr>
                <w:sz w:val="22"/>
                <w:szCs w:val="22"/>
              </w:rPr>
            </w:pPr>
          </w:p>
        </w:tc>
        <w:tc>
          <w:tcPr>
            <w:tcW w:w="484" w:type="pct"/>
          </w:tcPr>
          <w:p w14:paraId="47D1E441" w14:textId="77777777" w:rsidR="003F6FA3" w:rsidRPr="00152C78" w:rsidRDefault="003F6FA3" w:rsidP="003F6FA3">
            <w:pPr>
              <w:rPr>
                <w:sz w:val="22"/>
                <w:szCs w:val="22"/>
              </w:rPr>
            </w:pPr>
          </w:p>
        </w:tc>
        <w:tc>
          <w:tcPr>
            <w:tcW w:w="2393" w:type="pct"/>
          </w:tcPr>
          <w:p w14:paraId="5A2E7C9C" w14:textId="77777777" w:rsidR="003F6FA3" w:rsidRPr="00152C78" w:rsidRDefault="003F6FA3" w:rsidP="003F6FA3">
            <w:pPr>
              <w:rPr>
                <w:sz w:val="22"/>
                <w:szCs w:val="22"/>
              </w:rPr>
            </w:pPr>
          </w:p>
        </w:tc>
      </w:tr>
      <w:tr w:rsidR="00525F2D" w:rsidRPr="00152C78" w14:paraId="319358D8" w14:textId="77777777" w:rsidTr="005C3EA1">
        <w:trPr>
          <w:trHeight w:val="347"/>
        </w:trPr>
        <w:tc>
          <w:tcPr>
            <w:tcW w:w="2123" w:type="pct"/>
          </w:tcPr>
          <w:p w14:paraId="7E2447E9" w14:textId="77777777" w:rsidR="00525F2D" w:rsidRPr="00152C78" w:rsidRDefault="00525F2D" w:rsidP="00525F2D">
            <w:pPr>
              <w:rPr>
                <w:sz w:val="22"/>
                <w:szCs w:val="22"/>
              </w:rPr>
            </w:pPr>
          </w:p>
        </w:tc>
        <w:tc>
          <w:tcPr>
            <w:tcW w:w="484" w:type="pct"/>
          </w:tcPr>
          <w:p w14:paraId="50E7B34C" w14:textId="77777777" w:rsidR="00525F2D" w:rsidRPr="00152C78" w:rsidRDefault="00525F2D" w:rsidP="003F6FA3">
            <w:pPr>
              <w:rPr>
                <w:sz w:val="22"/>
                <w:szCs w:val="22"/>
              </w:rPr>
            </w:pPr>
          </w:p>
        </w:tc>
        <w:tc>
          <w:tcPr>
            <w:tcW w:w="2393" w:type="pct"/>
          </w:tcPr>
          <w:p w14:paraId="63D65BF9" w14:textId="77777777" w:rsidR="00525F2D" w:rsidRPr="00152C78" w:rsidRDefault="00525F2D" w:rsidP="003F6FA3">
            <w:pPr>
              <w:rPr>
                <w:sz w:val="22"/>
                <w:szCs w:val="22"/>
              </w:rPr>
            </w:pPr>
          </w:p>
        </w:tc>
      </w:tr>
    </w:tbl>
    <w:tbl>
      <w:tblPr>
        <w:tblStyle w:val="TableGridLight"/>
        <w:tblpPr w:leftFromText="180" w:rightFromText="180" w:vertAnchor="text" w:tblpX="-2464" w:tblpY="4709"/>
        <w:tblW w:w="6571" w:type="pct"/>
        <w:tblLook w:val="0000" w:firstRow="0" w:lastRow="0" w:firstColumn="0" w:lastColumn="0" w:noHBand="0" w:noVBand="0"/>
        <w:tblDescription w:val="Status Report header"/>
      </w:tblPr>
      <w:tblGrid>
        <w:gridCol w:w="11295"/>
      </w:tblGrid>
      <w:tr w:rsidR="00525F2D" w14:paraId="0939C985" w14:textId="77777777" w:rsidTr="00D75677">
        <w:trPr>
          <w:trHeight w:val="350"/>
        </w:trPr>
        <w:tc>
          <w:tcPr>
            <w:tcW w:w="1107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7CC413D5" w14:textId="77777777" w:rsidR="00525F2D" w:rsidRPr="00525F2D" w:rsidRDefault="00525F2D" w:rsidP="00525F2D">
            <w:pPr>
              <w:rPr>
                <w:b/>
                <w:sz w:val="28"/>
                <w:szCs w:val="28"/>
              </w:rPr>
            </w:pPr>
            <w:r w:rsidRPr="00525F2D">
              <w:rPr>
                <w:b/>
                <w:sz w:val="28"/>
                <w:szCs w:val="28"/>
              </w:rPr>
              <w:t>Status Summary</w:t>
            </w:r>
            <w:r>
              <w:rPr>
                <w:b/>
                <w:sz w:val="28"/>
                <w:szCs w:val="28"/>
              </w:rPr>
              <w:t>:</w:t>
            </w:r>
            <w:r w:rsidRPr="00525F2D">
              <w:rPr>
                <w:sz w:val="28"/>
                <w:szCs w:val="28"/>
              </w:rPr>
              <w:t xml:space="preserve"> </w:t>
            </w:r>
            <w:r w:rsidR="00DE5223">
              <w:t>Discuss</w:t>
            </w:r>
            <w:r w:rsidRPr="00E650C3">
              <w:t xml:space="preserve"> how you </w:t>
            </w:r>
            <w:r w:rsidR="00E650C3" w:rsidRPr="00E650C3">
              <w:t>addressed configuration, testing, validation and troubleshooting</w:t>
            </w:r>
          </w:p>
        </w:tc>
      </w:tr>
      <w:tr w:rsidR="00525F2D" w:rsidRPr="00152C78" w14:paraId="30E090FA" w14:textId="77777777" w:rsidTr="00D75677">
        <w:trPr>
          <w:trHeight w:val="1263"/>
        </w:trPr>
        <w:tc>
          <w:tcPr>
            <w:tcW w:w="11071" w:type="dxa"/>
            <w:tcBorders>
              <w:bottom w:val="single" w:sz="4" w:space="0" w:color="BFBFBF" w:themeColor="background1" w:themeShade="BF"/>
            </w:tcBorders>
          </w:tcPr>
          <w:p w14:paraId="2B9B97D6" w14:textId="285F4006" w:rsidR="00E650C3" w:rsidRPr="00152C78" w:rsidRDefault="00C15B5B" w:rsidP="00C345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task </w:t>
            </w:r>
            <w:r w:rsidR="00554918">
              <w:rPr>
                <w:sz w:val="22"/>
                <w:szCs w:val="22"/>
              </w:rPr>
              <w:t>was</w:t>
            </w:r>
            <w:r>
              <w:rPr>
                <w:sz w:val="22"/>
                <w:szCs w:val="22"/>
              </w:rPr>
              <w:t xml:space="preserve"> to</w:t>
            </w:r>
            <w:r w:rsidR="002004D7">
              <w:rPr>
                <w:sz w:val="22"/>
                <w:szCs w:val="22"/>
              </w:rPr>
              <w:t xml:space="preserve"> </w:t>
            </w:r>
            <w:r w:rsidR="00D43A71">
              <w:rPr>
                <w:sz w:val="22"/>
                <w:szCs w:val="22"/>
              </w:rPr>
              <w:t xml:space="preserve">create </w:t>
            </w:r>
            <w:r w:rsidR="00FB335E">
              <w:rPr>
                <w:sz w:val="22"/>
                <w:szCs w:val="22"/>
              </w:rPr>
              <w:t xml:space="preserve">a GPO so that the My Documents folders on my domain joined computer would redirect onto a network share that I had previously created.  Using my Domain Controller, I launched the Group Policy Manager tool to create a new GPO in the domain. I named this GPO ‘Redirect to My Documents’ and navigated down to user configuration and to folder redirection. Ensuring to select the ‘basic-Redirect everyone’s folder to the same location’ and then inputting the path </w:t>
            </w:r>
            <w:hyperlink r:id="rId10" w:history="1">
              <w:r w:rsidR="001F200E" w:rsidRPr="00DE3FB2">
                <w:rPr>
                  <w:rStyle w:val="Hyperlink"/>
                  <w:sz w:val="22"/>
                  <w:szCs w:val="22"/>
                </w:rPr>
                <w:t>\\SVR1\Shares</w:t>
              </w:r>
            </w:hyperlink>
            <w:r w:rsidR="001F200E">
              <w:rPr>
                <w:sz w:val="22"/>
                <w:szCs w:val="22"/>
              </w:rPr>
              <w:t xml:space="preserve"> for the root path.  I then logged into my client machine to test the GPO and created a new text doc. in my local documents folder and then checked on my file share on SVR1 and it wasn’t there.  What I did next was to ensure that the GPO had taken effect on my client and SVR1 devices by using powershell and forcing a GP update and then restarting to ensure they took.  Once this was complete the text.doc from my client computer then appeared on the network share on SVR1.  </w:t>
            </w:r>
            <w:r w:rsidR="00FB335E">
              <w:rPr>
                <w:sz w:val="22"/>
                <w:szCs w:val="22"/>
              </w:rPr>
              <w:t xml:space="preserve">  </w:t>
            </w:r>
          </w:p>
          <w:p w14:paraId="5428A028" w14:textId="77777777" w:rsidR="00E650C3" w:rsidRPr="00152C78" w:rsidRDefault="00E650C3" w:rsidP="00525F2D">
            <w:pPr>
              <w:rPr>
                <w:sz w:val="22"/>
                <w:szCs w:val="22"/>
              </w:rPr>
            </w:pPr>
          </w:p>
          <w:p w14:paraId="440241F6" w14:textId="77777777" w:rsidR="00E650C3" w:rsidRDefault="00E650C3" w:rsidP="00525F2D">
            <w:pPr>
              <w:rPr>
                <w:sz w:val="22"/>
                <w:szCs w:val="22"/>
              </w:rPr>
            </w:pPr>
          </w:p>
          <w:p w14:paraId="6C440498" w14:textId="77777777" w:rsidR="005C3EA1" w:rsidRDefault="005C3EA1" w:rsidP="00525F2D">
            <w:pPr>
              <w:rPr>
                <w:sz w:val="22"/>
                <w:szCs w:val="22"/>
              </w:rPr>
            </w:pPr>
          </w:p>
          <w:p w14:paraId="359504A9" w14:textId="759339F7" w:rsidR="005C3EA1" w:rsidRPr="00152C78" w:rsidRDefault="005C3EA1" w:rsidP="00525F2D">
            <w:pPr>
              <w:rPr>
                <w:sz w:val="22"/>
                <w:szCs w:val="22"/>
              </w:rPr>
            </w:pPr>
          </w:p>
        </w:tc>
      </w:tr>
      <w:tr w:rsidR="00E650C3" w14:paraId="3458A597" w14:textId="77777777" w:rsidTr="00D75677">
        <w:trPr>
          <w:trHeight w:val="1263"/>
        </w:trPr>
        <w:tc>
          <w:tcPr>
            <w:tcW w:w="1107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1A2A24B2" w14:textId="00E58C4A" w:rsidR="005C3EA1" w:rsidRDefault="005C3EA1" w:rsidP="00525F2D"/>
          <w:p w14:paraId="0143A10B" w14:textId="77777777" w:rsidR="005C3EA1" w:rsidRDefault="005C3EA1" w:rsidP="00525F2D"/>
          <w:p w14:paraId="0866423C" w14:textId="09014B99" w:rsidR="005C3EA1" w:rsidRDefault="00D227C3" w:rsidP="00525F2D">
            <w:r>
              <w:rPr>
                <w:noProof/>
              </w:rPr>
              <w:lastRenderedPageBreak/>
              <w:drawing>
                <wp:inline distT="0" distB="0" distL="0" distR="0" wp14:anchorId="0C7BF849" wp14:editId="0AF0B2DC">
                  <wp:extent cx="7035165" cy="3957320"/>
                  <wp:effectExtent l="0" t="0" r="0" b="5080"/>
                  <wp:docPr id="1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5165" cy="395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67F7ED" w14:textId="759F4524" w:rsidR="005C3EA1" w:rsidRDefault="005C3EA1" w:rsidP="00525F2D"/>
          <w:p w14:paraId="7A2C74A1" w14:textId="16833CC0" w:rsidR="005C3EA1" w:rsidRDefault="005C3EA1" w:rsidP="00525F2D"/>
          <w:p w14:paraId="6C3E6ECB" w14:textId="77777777" w:rsidR="005C3EA1" w:rsidRDefault="005C3EA1" w:rsidP="00525F2D"/>
          <w:p w14:paraId="0F7E9765" w14:textId="77777777" w:rsidR="003A21C9" w:rsidRDefault="003A21C9" w:rsidP="00525F2D">
            <w:pPr>
              <w:rPr>
                <w:b/>
                <w:sz w:val="28"/>
                <w:szCs w:val="28"/>
              </w:rPr>
            </w:pPr>
            <w:r w:rsidRPr="003A21C9">
              <w:rPr>
                <w:b/>
                <w:sz w:val="28"/>
                <w:szCs w:val="28"/>
              </w:rPr>
              <w:t>Submitted By</w:t>
            </w:r>
            <w:r>
              <w:rPr>
                <w:b/>
                <w:sz w:val="28"/>
                <w:szCs w:val="28"/>
              </w:rPr>
              <w:t>:</w:t>
            </w:r>
          </w:p>
          <w:p w14:paraId="08FCA6C3" w14:textId="77777777" w:rsidR="00D75677" w:rsidRDefault="00D75677" w:rsidP="00525F2D">
            <w:pPr>
              <w:rPr>
                <w:b/>
                <w:sz w:val="28"/>
                <w:szCs w:val="28"/>
              </w:rPr>
            </w:pPr>
          </w:p>
          <w:p w14:paraId="07D292DC" w14:textId="607A0497" w:rsidR="00D75677" w:rsidRPr="00D75677" w:rsidRDefault="00D75677" w:rsidP="00525F2D">
            <w:pPr>
              <w:rPr>
                <w:bCs/>
                <w:sz w:val="24"/>
                <w:szCs w:val="24"/>
              </w:rPr>
            </w:pPr>
            <w:r w:rsidRPr="00D75677">
              <w:rPr>
                <w:bCs/>
                <w:sz w:val="24"/>
                <w:szCs w:val="24"/>
              </w:rPr>
              <w:t xml:space="preserve">Bo Irving </w:t>
            </w:r>
          </w:p>
        </w:tc>
      </w:tr>
    </w:tbl>
    <w:p w14:paraId="06EAEE1E" w14:textId="77777777" w:rsidR="00C07761" w:rsidRDefault="00C07761" w:rsidP="003A21C9">
      <w:pPr>
        <w:pBdr>
          <w:top w:val="single" w:sz="4" w:space="1" w:color="auto"/>
        </w:pBdr>
      </w:pPr>
    </w:p>
    <w:sectPr w:rsidR="00C07761">
      <w:headerReference w:type="default" r:id="rId13"/>
      <w:footerReference w:type="default" r:id="rId14"/>
      <w:pgSz w:w="12240" w:h="15840" w:code="1"/>
      <w:pgMar w:top="1080" w:right="720" w:bottom="2880" w:left="3096" w:header="108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C7B0CB" w14:textId="77777777" w:rsidR="00A519BB" w:rsidRDefault="00A519BB">
      <w:pPr>
        <w:spacing w:after="0" w:line="240" w:lineRule="auto"/>
      </w:pPr>
      <w:r>
        <w:separator/>
      </w:r>
    </w:p>
    <w:p w14:paraId="67D6555A" w14:textId="77777777" w:rsidR="00A519BB" w:rsidRDefault="00A519BB"/>
  </w:endnote>
  <w:endnote w:type="continuationSeparator" w:id="0">
    <w:p w14:paraId="101DBF4B" w14:textId="77777777" w:rsidR="00A519BB" w:rsidRDefault="00A519BB">
      <w:pPr>
        <w:spacing w:after="0" w:line="240" w:lineRule="auto"/>
      </w:pPr>
      <w:r>
        <w:continuationSeparator/>
      </w:r>
    </w:p>
    <w:p w14:paraId="60404D80" w14:textId="77777777" w:rsidR="00A519BB" w:rsidRDefault="00A519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C07761" w14:paraId="0155D6AA" w14:textId="77777777">
      <w:trPr>
        <w:trHeight w:hRule="exact" w:val="86"/>
      </w:trPr>
      <w:tc>
        <w:tcPr>
          <w:tcW w:w="10800" w:type="dxa"/>
          <w:shd w:val="clear" w:color="auto" w:fill="000000" w:themeFill="text1"/>
        </w:tcPr>
        <w:p w14:paraId="144A4C17" w14:textId="77777777" w:rsidR="00C07761" w:rsidRDefault="00C07761">
          <w:pPr>
            <w:pStyle w:val="Footer"/>
            <w:rPr>
              <w:sz w:val="10"/>
              <w:szCs w:val="10"/>
            </w:rPr>
          </w:pPr>
        </w:p>
      </w:tc>
    </w:tr>
  </w:tbl>
  <w:p w14:paraId="5518F619" w14:textId="77777777" w:rsidR="00C07761" w:rsidRDefault="00C077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8543EE" w14:textId="77777777" w:rsidR="00A519BB" w:rsidRDefault="00A519BB">
      <w:pPr>
        <w:spacing w:after="0" w:line="240" w:lineRule="auto"/>
      </w:pPr>
      <w:r>
        <w:separator/>
      </w:r>
    </w:p>
    <w:p w14:paraId="538BC545" w14:textId="77777777" w:rsidR="00A519BB" w:rsidRDefault="00A519BB"/>
  </w:footnote>
  <w:footnote w:type="continuationSeparator" w:id="0">
    <w:p w14:paraId="2A20F97A" w14:textId="77777777" w:rsidR="00A519BB" w:rsidRDefault="00A519BB">
      <w:pPr>
        <w:spacing w:after="0" w:line="240" w:lineRule="auto"/>
      </w:pPr>
      <w:r>
        <w:continuationSeparator/>
      </w:r>
    </w:p>
    <w:p w14:paraId="4E0F907D" w14:textId="77777777" w:rsidR="00A519BB" w:rsidRDefault="00A519B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5544"/>
      <w:gridCol w:w="2880"/>
    </w:tblGrid>
    <w:tr w:rsidR="00C07761" w14:paraId="0336E358" w14:textId="77777777">
      <w:trPr>
        <w:trHeight w:hRule="exact" w:val="720"/>
      </w:trPr>
      <w:sdt>
        <w:sdtPr>
          <w:alias w:val="Date"/>
          <w:tag w:val=""/>
          <w:id w:val="2064987651"/>
          <w:placeholder>
            <w:docPart w:val="485E0DA7CBD2447681D0C8148609D3EA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1-03-06T00:00:00Z">
            <w:dateFormat w:val="MM.d.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088" w:type="dxa"/>
              <w:vAlign w:val="bottom"/>
            </w:tcPr>
            <w:p w14:paraId="4547CA38" w14:textId="03285E1A" w:rsidR="00C07761" w:rsidRDefault="006D0092">
              <w:pPr>
                <w:pStyle w:val="Date"/>
              </w:pPr>
              <w:r>
                <w:t>03.6.2021</w:t>
              </w:r>
            </w:p>
          </w:tc>
        </w:sdtContent>
      </w:sdt>
      <w:tc>
        <w:tcPr>
          <w:tcW w:w="288" w:type="dxa"/>
          <w:vAlign w:val="bottom"/>
        </w:tcPr>
        <w:p w14:paraId="6E2593F8" w14:textId="77777777" w:rsidR="00C07761" w:rsidRDefault="00C07761"/>
      </w:tc>
      <w:tc>
        <w:tcPr>
          <w:tcW w:w="5544" w:type="dxa"/>
          <w:vAlign w:val="bottom"/>
        </w:tcPr>
        <w:p w14:paraId="32AA71D4" w14:textId="77777777" w:rsidR="00C07761" w:rsidRDefault="00A519BB">
          <w:pPr>
            <w:pStyle w:val="Title"/>
          </w:pPr>
          <w:sdt>
            <w:sdtPr>
              <w:alias w:val="Title"/>
              <w:tag w:val=""/>
              <w:id w:val="534769955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F4AC6">
                <w:t>Status Report</w:t>
              </w:r>
            </w:sdtContent>
          </w:sdt>
        </w:p>
      </w:tc>
      <w:tc>
        <w:tcPr>
          <w:tcW w:w="2880" w:type="dxa"/>
          <w:vAlign w:val="bottom"/>
        </w:tcPr>
        <w:p w14:paraId="4FDD98AC" w14:textId="77777777" w:rsidR="00C07761" w:rsidRDefault="00822B64">
          <w:pPr>
            <w:pStyle w:val="Page"/>
          </w:pPr>
          <w:r>
            <w:t>Pg.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3A21C9">
            <w:t>02</w:t>
          </w:r>
          <w:r>
            <w:fldChar w:fldCharType="end"/>
          </w:r>
        </w:p>
      </w:tc>
    </w:tr>
    <w:tr w:rsidR="00C07761" w14:paraId="78D8FF6A" w14:textId="77777777">
      <w:trPr>
        <w:trHeight w:hRule="exact" w:val="86"/>
      </w:trPr>
      <w:tc>
        <w:tcPr>
          <w:tcW w:w="2088" w:type="dxa"/>
          <w:shd w:val="clear" w:color="auto" w:fill="000000" w:themeFill="text1"/>
        </w:tcPr>
        <w:p w14:paraId="6BBC46D0" w14:textId="77777777" w:rsidR="00C07761" w:rsidRDefault="00C07761">
          <w:pPr>
            <w:rPr>
              <w:sz w:val="10"/>
            </w:rPr>
          </w:pPr>
        </w:p>
      </w:tc>
      <w:tc>
        <w:tcPr>
          <w:tcW w:w="288" w:type="dxa"/>
        </w:tcPr>
        <w:p w14:paraId="30F57AF9" w14:textId="77777777" w:rsidR="00C07761" w:rsidRDefault="00C07761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14:paraId="547B721B" w14:textId="77777777" w:rsidR="00C07761" w:rsidRDefault="00C07761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14:paraId="1ED552DF" w14:textId="77777777" w:rsidR="00C07761" w:rsidRDefault="00C07761">
          <w:pPr>
            <w:rPr>
              <w:sz w:val="10"/>
            </w:rPr>
          </w:pPr>
        </w:p>
      </w:tc>
    </w:tr>
  </w:tbl>
  <w:p w14:paraId="37CB6D82" w14:textId="77777777" w:rsidR="00C07761" w:rsidRDefault="00C077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C6CAB"/>
    <w:multiLevelType w:val="hybridMultilevel"/>
    <w:tmpl w:val="65664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en-US" w:vendorID="64" w:dllVersion="6" w:nlCheck="1" w:checkStyle="0"/>
  <w:activeWritingStyle w:appName="MSWord" w:lang="en-US" w:vendorID="64" w:dllVersion="0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334"/>
    <w:rsid w:val="000138C8"/>
    <w:rsid w:val="000209FA"/>
    <w:rsid w:val="00046900"/>
    <w:rsid w:val="000C4334"/>
    <w:rsid w:val="001130AC"/>
    <w:rsid w:val="00152C78"/>
    <w:rsid w:val="001A44AC"/>
    <w:rsid w:val="001B1336"/>
    <w:rsid w:val="001F200E"/>
    <w:rsid w:val="002004D7"/>
    <w:rsid w:val="00243988"/>
    <w:rsid w:val="00382C9E"/>
    <w:rsid w:val="003A21C9"/>
    <w:rsid w:val="003F6FA3"/>
    <w:rsid w:val="004163B0"/>
    <w:rsid w:val="00424A1D"/>
    <w:rsid w:val="004A0BFB"/>
    <w:rsid w:val="004A5B88"/>
    <w:rsid w:val="004B2306"/>
    <w:rsid w:val="004B2BF2"/>
    <w:rsid w:val="00525F2D"/>
    <w:rsid w:val="00532017"/>
    <w:rsid w:val="00544DF4"/>
    <w:rsid w:val="00554918"/>
    <w:rsid w:val="00563EEE"/>
    <w:rsid w:val="00564076"/>
    <w:rsid w:val="00584C01"/>
    <w:rsid w:val="005C3EA1"/>
    <w:rsid w:val="005E7C88"/>
    <w:rsid w:val="005F2502"/>
    <w:rsid w:val="00687B10"/>
    <w:rsid w:val="006D0092"/>
    <w:rsid w:val="006D3161"/>
    <w:rsid w:val="006F566C"/>
    <w:rsid w:val="00757D6A"/>
    <w:rsid w:val="00761363"/>
    <w:rsid w:val="00772A21"/>
    <w:rsid w:val="007B7DDD"/>
    <w:rsid w:val="007D29BB"/>
    <w:rsid w:val="00822B64"/>
    <w:rsid w:val="00825BF2"/>
    <w:rsid w:val="00890F04"/>
    <w:rsid w:val="008A6E33"/>
    <w:rsid w:val="008B3796"/>
    <w:rsid w:val="008C1623"/>
    <w:rsid w:val="008F44DA"/>
    <w:rsid w:val="009059B3"/>
    <w:rsid w:val="00981899"/>
    <w:rsid w:val="009B138D"/>
    <w:rsid w:val="00A04D4B"/>
    <w:rsid w:val="00A130D8"/>
    <w:rsid w:val="00A2279F"/>
    <w:rsid w:val="00A519BB"/>
    <w:rsid w:val="00A52053"/>
    <w:rsid w:val="00A72EE0"/>
    <w:rsid w:val="00AA3278"/>
    <w:rsid w:val="00B36BBC"/>
    <w:rsid w:val="00B37BCF"/>
    <w:rsid w:val="00C07761"/>
    <w:rsid w:val="00C15B5B"/>
    <w:rsid w:val="00C22BF1"/>
    <w:rsid w:val="00C34597"/>
    <w:rsid w:val="00C3793D"/>
    <w:rsid w:val="00C43367"/>
    <w:rsid w:val="00CD7C6A"/>
    <w:rsid w:val="00CF4AC6"/>
    <w:rsid w:val="00D227C3"/>
    <w:rsid w:val="00D3113B"/>
    <w:rsid w:val="00D34384"/>
    <w:rsid w:val="00D35430"/>
    <w:rsid w:val="00D43A71"/>
    <w:rsid w:val="00D65B79"/>
    <w:rsid w:val="00D75677"/>
    <w:rsid w:val="00DE5223"/>
    <w:rsid w:val="00DF04E8"/>
    <w:rsid w:val="00E34DD3"/>
    <w:rsid w:val="00E650C3"/>
    <w:rsid w:val="00EA3987"/>
    <w:rsid w:val="00EF4B4D"/>
    <w:rsid w:val="00F227E0"/>
    <w:rsid w:val="00F311C3"/>
    <w:rsid w:val="00F4064A"/>
    <w:rsid w:val="00F553C7"/>
    <w:rsid w:val="00F610E8"/>
    <w:rsid w:val="00F815CE"/>
    <w:rsid w:val="00F85CC0"/>
    <w:rsid w:val="00FB335E"/>
    <w:rsid w:val="00FF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0C475"/>
  <w15:docId w15:val="{04970742-58C3-471F-BCBD-475591FF3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lang w:val="en-GB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ind w:left="115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A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2B0E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 w:cstheme="majorHAnsi"/>
      <w:color w:val="000000" w:themeColor="text1"/>
      <w:sz w:val="36"/>
      <w:szCs w:val="42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EF4623" w:themeColor="accent1"/>
      <w:lang w:val="en-US"/>
    </w:rPr>
  </w:style>
  <w:style w:type="paragraph" w:customStyle="1" w:styleId="FormHeading">
    <w:name w:val="Form Heading"/>
    <w:basedOn w:val="Normal"/>
    <w:qFormat/>
    <w:pPr>
      <w:spacing w:before="320" w:after="0" w:line="240" w:lineRule="auto"/>
    </w:pPr>
    <w:rPr>
      <w:b/>
      <w:szCs w:val="26"/>
    </w:rPr>
  </w:style>
  <w:style w:type="paragraph" w:customStyle="1" w:styleId="Graphic">
    <w:name w:val="Graphic"/>
    <w:basedOn w:val="Normal"/>
    <w:uiPriority w:val="99"/>
    <w:pPr>
      <w:spacing w:after="80" w:line="240" w:lineRule="auto"/>
      <w:jc w:val="center"/>
    </w:p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US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/>
        <w:i w:val="0"/>
      </w:rPr>
      <w:tblPr/>
      <w:tcPr>
        <w:vAlign w:val="bottom"/>
      </w:tcPr>
    </w:tblStylePr>
    <w:tblStylePr w:type="lastRow">
      <w:rPr>
        <w:b w:val="0"/>
        <w:i w:val="0"/>
      </w:rPr>
      <w:tblPr/>
      <w:tcPr>
        <w:tcBorders>
          <w:top w:val="nil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zation">
    <w:name w:val="Organization"/>
    <w:basedOn w:val="Normal"/>
    <w:uiPriority w:val="2"/>
    <w:qFormat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pPr>
      <w:spacing w:after="40" w:line="240" w:lineRule="auto"/>
      <w:jc w:val="right"/>
    </w:pPr>
    <w:rPr>
      <w:noProof/>
      <w:color w:val="000000" w:themeColor="text1"/>
      <w:sz w:val="36"/>
      <w:szCs w:val="18"/>
    </w:rPr>
  </w:style>
  <w:style w:type="character" w:styleId="PageNumber">
    <w:name w:val="page number"/>
    <w:basedOn w:val="DefaultParagraphFont"/>
    <w:uiPriority w:val="99"/>
    <w:unhideWhenUsed/>
    <w:rPr>
      <w:b w:val="0"/>
      <w:color w:val="000000" w:themeColor="text1"/>
      <w:sz w:val="44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40" w:line="240" w:lineRule="auto"/>
      <w:ind w:left="115" w:right="115"/>
    </w:pPr>
    <w:rPr>
      <w:b/>
      <w:color w:val="EF4623" w:themeColor="accent1"/>
      <w:sz w:val="44"/>
      <w:szCs w:val="42"/>
    </w:rPr>
  </w:style>
  <w:style w:type="character" w:customStyle="1" w:styleId="TitleChar">
    <w:name w:val="Title Char"/>
    <w:basedOn w:val="DefaultParagraphFont"/>
    <w:link w:val="Title"/>
    <w:uiPriority w:val="2"/>
    <w:rPr>
      <w:b/>
      <w:color w:val="EF4623" w:themeColor="accent1"/>
      <w:sz w:val="44"/>
      <w:szCs w:val="42"/>
      <w:lang w:val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FormText">
    <w:name w:val="Form Text"/>
    <w:basedOn w:val="Normal"/>
    <w:qFormat/>
    <w:pPr>
      <w:spacing w:after="0" w:line="264" w:lineRule="auto"/>
    </w:pPr>
    <w:rPr>
      <w:color w:val="EF4623" w:themeColor="accent1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/>
    </w:rPr>
  </w:style>
  <w:style w:type="paragraph" w:customStyle="1" w:styleId="TableText">
    <w:name w:val="Table Text"/>
    <w:basedOn w:val="Normal"/>
    <w:qFormat/>
    <w:pPr>
      <w:spacing w:before="120" w:after="120"/>
      <w:ind w:left="115" w:right="115"/>
    </w:pPr>
  </w:style>
  <w:style w:type="character" w:customStyle="1" w:styleId="Heading2Char">
    <w:name w:val="Heading 2 Char"/>
    <w:basedOn w:val="DefaultParagraphFont"/>
    <w:link w:val="Heading2"/>
    <w:uiPriority w:val="9"/>
    <w:rsid w:val="00CF4AC6"/>
    <w:rPr>
      <w:rFonts w:asciiTheme="majorHAnsi" w:eastAsiaTheme="majorEastAsia" w:hAnsiTheme="majorHAnsi" w:cstheme="majorBidi"/>
      <w:color w:val="BF2B0E" w:themeColor="accent1" w:themeShade="BF"/>
      <w:sz w:val="26"/>
      <w:szCs w:val="26"/>
      <w:lang w:val="en-US"/>
    </w:rPr>
  </w:style>
  <w:style w:type="table" w:styleId="PlainTable1">
    <w:name w:val="Plain Table 1"/>
    <w:basedOn w:val="TableNormal"/>
    <w:uiPriority w:val="41"/>
    <w:rsid w:val="00F610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3438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525F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200E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0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sv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file:///\\SVR1\Share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vin\Downloads\Status%20Report%20Template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585AC8674D64A4FB381EA270A9C3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1103F-4AA4-4ADC-8EFA-8102B4E952D1}"/>
      </w:docPartPr>
      <w:docPartBody>
        <w:p w:rsidR="005061A8" w:rsidRDefault="0009107E">
          <w:pPr>
            <w:pStyle w:val="7585AC8674D64A4FB381EA270A9C3046"/>
          </w:pPr>
          <w:r>
            <w:t>[Date]</w:t>
          </w:r>
        </w:p>
      </w:docPartBody>
    </w:docPart>
    <w:docPart>
      <w:docPartPr>
        <w:name w:val="485E0DA7CBD2447681D0C8148609D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BB973-63CC-4514-92BA-AC5D29A01EA6}"/>
      </w:docPartPr>
      <w:docPartBody>
        <w:p w:rsidR="005061A8" w:rsidRDefault="0009107E">
          <w:pPr>
            <w:pStyle w:val="485E0DA7CBD2447681D0C8148609D3EA"/>
          </w:pPr>
          <w:r>
            <w:t>Project Status Report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7E"/>
    <w:rsid w:val="0009107E"/>
    <w:rsid w:val="0022775F"/>
    <w:rsid w:val="002F0632"/>
    <w:rsid w:val="002F11F1"/>
    <w:rsid w:val="005061A8"/>
    <w:rsid w:val="005777F8"/>
    <w:rsid w:val="005E006E"/>
    <w:rsid w:val="00830ECA"/>
    <w:rsid w:val="00B37B51"/>
    <w:rsid w:val="00BD4B5F"/>
    <w:rsid w:val="00C24DAB"/>
    <w:rsid w:val="00E9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85AC8674D64A4FB381EA270A9C3046">
    <w:name w:val="7585AC8674D64A4FB381EA270A9C3046"/>
  </w:style>
  <w:style w:type="paragraph" w:customStyle="1" w:styleId="485E0DA7CBD2447681D0C8148609D3EA">
    <w:name w:val="485E0DA7CBD2447681D0C8148609D3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2021-03-06T00:00:00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BE7476-2432-41B6-9B84-5218396799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33BB3A-B62B-4E76-A4AE-CB6A35175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Status Report Template (1).dotx</Template>
  <TotalTime>372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creator>Bo Irving</dc:creator>
  <cp:keywords/>
  <cp:lastModifiedBy>Bo Irving</cp:lastModifiedBy>
  <cp:revision>40</cp:revision>
  <dcterms:created xsi:type="dcterms:W3CDTF">2021-01-21T01:39:00Z</dcterms:created>
  <dcterms:modified xsi:type="dcterms:W3CDTF">2021-03-06T22:56:00Z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TC027909689991</vt:lpwstr>
  </property>
</Properties>
</file>