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1078726A" w:rsidR="00C07761" w:rsidRDefault="001313A3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18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C01">
                  <w:t>02.</w:t>
                </w:r>
                <w:r w:rsidR="00AC1789">
                  <w:t>1</w:t>
                </w:r>
                <w:r w:rsidR="001820B0">
                  <w:t>8</w:t>
                </w:r>
                <w:r w:rsidR="00584C01">
                  <w:t>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1313A3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4A0A8744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0"/>
        <w:gridCol w:w="1072"/>
        <w:gridCol w:w="5299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3A65EB40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1</w:t>
            </w:r>
            <w:r w:rsidR="001820B0">
              <w:rPr>
                <w:b/>
                <w:sz w:val="28"/>
                <w:szCs w:val="28"/>
              </w:rPr>
              <w:t>9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1820B0">
              <w:rPr>
                <w:b/>
                <w:sz w:val="28"/>
                <w:szCs w:val="28"/>
              </w:rPr>
              <w:t>Create my own version of my hyper-v configuration and then enter it into version control</w:t>
            </w:r>
          </w:p>
        </w:tc>
      </w:tr>
      <w:tr w:rsidR="00D34384" w14:paraId="2B6BB118" w14:textId="77777777" w:rsidTr="004E2358">
        <w:trPr>
          <w:trHeight w:val="618"/>
        </w:trPr>
        <w:tc>
          <w:tcPr>
            <w:tcW w:w="2123" w:type="pct"/>
          </w:tcPr>
          <w:p w14:paraId="3CF7FBD0" w14:textId="449482D0" w:rsidR="003F6FA3" w:rsidRPr="003F6FA3" w:rsidRDefault="003F6FA3" w:rsidP="003F6FA3"/>
        </w:tc>
        <w:tc>
          <w:tcPr>
            <w:tcW w:w="484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393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4E2358">
        <w:trPr>
          <w:trHeight w:val="330"/>
        </w:trPr>
        <w:tc>
          <w:tcPr>
            <w:tcW w:w="2123" w:type="pct"/>
          </w:tcPr>
          <w:p w14:paraId="5D75A7CE" w14:textId="4CB4B56B" w:rsidR="003F6FA3" w:rsidRPr="00152C78" w:rsidRDefault="005B400E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Complete an illustration of my Hyper-v current configuration and enter it into version control </w:t>
            </w:r>
          </w:p>
        </w:tc>
        <w:tc>
          <w:tcPr>
            <w:tcW w:w="484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393" w:type="pct"/>
          </w:tcPr>
          <w:p w14:paraId="4F3467CF" w14:textId="186EBBAB" w:rsidR="003F6FA3" w:rsidRPr="00152C78" w:rsidRDefault="00D32CB0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issues creating an illustration </w:t>
            </w:r>
          </w:p>
        </w:tc>
      </w:tr>
      <w:tr w:rsidR="003F6FA3" w:rsidRPr="00152C78" w14:paraId="16CCE484" w14:textId="77777777" w:rsidTr="004E2358">
        <w:trPr>
          <w:trHeight w:val="347"/>
        </w:trPr>
        <w:tc>
          <w:tcPr>
            <w:tcW w:w="2123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horzAnchor="page" w:tblpX="631" w:tblpY="3545"/>
        <w:tblW w:w="4755" w:type="pct"/>
        <w:tblLook w:val="0000" w:firstRow="0" w:lastRow="0" w:firstColumn="0" w:lastColumn="0" w:noHBand="0" w:noVBand="0"/>
        <w:tblDescription w:val="Status Report header"/>
      </w:tblPr>
      <w:tblGrid>
        <w:gridCol w:w="8424"/>
      </w:tblGrid>
      <w:tr w:rsidR="004E2358" w14:paraId="0B648993" w14:textId="77777777" w:rsidTr="001F5D00">
        <w:trPr>
          <w:trHeight w:val="328"/>
        </w:trPr>
        <w:tc>
          <w:tcPr>
            <w:tcW w:w="801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6A3F7C0" w14:textId="77777777" w:rsidR="004E2358" w:rsidRPr="00525F2D" w:rsidRDefault="004E2358" w:rsidP="004E2358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>
              <w:t>Discuss</w:t>
            </w:r>
            <w:r w:rsidRPr="00E650C3">
              <w:t xml:space="preserve"> how you addressed configuration, testing, validation and troubleshooting</w:t>
            </w:r>
          </w:p>
        </w:tc>
      </w:tr>
      <w:tr w:rsidR="004E2358" w:rsidRPr="00152C78" w14:paraId="24D33B78" w14:textId="77777777" w:rsidTr="001F5D00">
        <w:trPr>
          <w:trHeight w:val="1186"/>
        </w:trPr>
        <w:tc>
          <w:tcPr>
            <w:tcW w:w="8011" w:type="dxa"/>
            <w:tcBorders>
              <w:bottom w:val="single" w:sz="4" w:space="0" w:color="BFBFBF" w:themeColor="background1" w:themeShade="BF"/>
            </w:tcBorders>
          </w:tcPr>
          <w:p w14:paraId="0AD097A7" w14:textId="138C8049" w:rsidR="00146DF0" w:rsidRDefault="00370F68" w:rsidP="007F4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</w:t>
            </w:r>
            <w:r w:rsidR="00D32CB0">
              <w:rPr>
                <w:sz w:val="22"/>
                <w:szCs w:val="22"/>
              </w:rPr>
              <w:t xml:space="preserve">was to create an illustration of what I have currently configured in my Hyper-V network ensuring to </w:t>
            </w:r>
            <w:r w:rsidR="00DB66E3">
              <w:rPr>
                <w:sz w:val="22"/>
                <w:szCs w:val="22"/>
              </w:rPr>
              <w:t>show</w:t>
            </w:r>
            <w:r w:rsidR="00D32CB0">
              <w:rPr>
                <w:sz w:val="22"/>
                <w:szCs w:val="22"/>
              </w:rPr>
              <w:t xml:space="preserve"> the primary roles of each VM</w:t>
            </w:r>
            <w:r w:rsidR="00DB66E3">
              <w:rPr>
                <w:sz w:val="22"/>
                <w:szCs w:val="22"/>
              </w:rPr>
              <w:t xml:space="preserve"> to include the </w:t>
            </w:r>
            <w:r w:rsidR="00D32CB0">
              <w:rPr>
                <w:sz w:val="22"/>
                <w:szCs w:val="22"/>
              </w:rPr>
              <w:t xml:space="preserve">IP </w:t>
            </w:r>
            <w:r w:rsidR="00DB66E3">
              <w:rPr>
                <w:sz w:val="22"/>
                <w:szCs w:val="22"/>
              </w:rPr>
              <w:t>Address</w:t>
            </w:r>
            <w:r w:rsidR="00D32CB0">
              <w:rPr>
                <w:sz w:val="22"/>
                <w:szCs w:val="22"/>
              </w:rPr>
              <w:t xml:space="preserve"> and current workloads.</w:t>
            </w:r>
            <w:r w:rsidR="001F17C4">
              <w:rPr>
                <w:sz w:val="22"/>
                <w:szCs w:val="22"/>
              </w:rPr>
              <w:t xml:space="preserve"> I used the DIA drawing tool to illustrate my configuration and I downloaded a bunch of different icon from the internet to use to depict certain network items.  I then constructed my layout on DIA with all the required depictions and current configuration of my Hyper-V lab.  Once completed I then needed to ensure version control, so I used my Git to create a version control process and then pushed it to my GITHUB.  I verified on GITHUB that the version control process worked. </w:t>
            </w:r>
            <w:r w:rsidR="00D32CB0">
              <w:rPr>
                <w:sz w:val="22"/>
                <w:szCs w:val="22"/>
              </w:rPr>
              <w:t xml:space="preserve"> </w:t>
            </w:r>
          </w:p>
          <w:p w14:paraId="10222353" w14:textId="08B1E07A" w:rsidR="001F17C4" w:rsidRDefault="001F17C4" w:rsidP="007F4D87">
            <w:pPr>
              <w:rPr>
                <w:sz w:val="22"/>
                <w:szCs w:val="22"/>
              </w:rPr>
            </w:pPr>
          </w:p>
          <w:p w14:paraId="2AFD5A13" w14:textId="547555C1" w:rsidR="001F17C4" w:rsidRDefault="001F17C4" w:rsidP="007F4D87">
            <w:pPr>
              <w:rPr>
                <w:sz w:val="22"/>
                <w:szCs w:val="22"/>
              </w:rPr>
            </w:pPr>
          </w:p>
          <w:p w14:paraId="3467B890" w14:textId="786942F4" w:rsidR="001F17C4" w:rsidRDefault="001F17C4" w:rsidP="007F4D87">
            <w:pPr>
              <w:rPr>
                <w:sz w:val="22"/>
                <w:szCs w:val="22"/>
              </w:rPr>
            </w:pPr>
          </w:p>
          <w:p w14:paraId="7EA5419E" w14:textId="2F7DDE94" w:rsidR="00146DF0" w:rsidRPr="00152C78" w:rsidRDefault="00146DF0" w:rsidP="007F4D87">
            <w:pPr>
              <w:rPr>
                <w:sz w:val="22"/>
                <w:szCs w:val="22"/>
              </w:rPr>
            </w:pPr>
          </w:p>
        </w:tc>
      </w:tr>
      <w:tr w:rsidR="004E2358" w14:paraId="545D29D8" w14:textId="77777777" w:rsidTr="001F5D00">
        <w:trPr>
          <w:trHeight w:val="1186"/>
        </w:trPr>
        <w:tc>
          <w:tcPr>
            <w:tcW w:w="80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69D21D1" w14:textId="793A7496" w:rsidR="004E2358" w:rsidRDefault="004E2358" w:rsidP="004E2358"/>
          <w:p w14:paraId="529798B3" w14:textId="766A2B20" w:rsidR="0027294A" w:rsidRDefault="0027294A" w:rsidP="004E2358">
            <w:pPr>
              <w:rPr>
                <w:b/>
                <w:bCs/>
                <w:sz w:val="28"/>
                <w:szCs w:val="28"/>
              </w:rPr>
            </w:pPr>
            <w:r w:rsidRPr="0027294A">
              <w:rPr>
                <w:b/>
                <w:bCs/>
                <w:sz w:val="28"/>
                <w:szCs w:val="28"/>
              </w:rPr>
              <w:t xml:space="preserve">Diagram Description: </w:t>
            </w:r>
          </w:p>
          <w:p w14:paraId="620565BB" w14:textId="03133AD8" w:rsidR="0027294A" w:rsidRDefault="0027294A" w:rsidP="004E2358">
            <w:pPr>
              <w:rPr>
                <w:sz w:val="22"/>
                <w:szCs w:val="22"/>
              </w:rPr>
            </w:pPr>
          </w:p>
          <w:p w14:paraId="367BA395" w14:textId="026F1D12" w:rsidR="00F65BCF" w:rsidRPr="0027294A" w:rsidRDefault="00F65BCF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below diagram shows my current Hyper-V network environment.  My Virtual network currently consist of</w:t>
            </w:r>
            <w:r w:rsidR="00A668CF">
              <w:rPr>
                <w:sz w:val="22"/>
                <w:szCs w:val="22"/>
              </w:rPr>
              <w:t xml:space="preserve"> a virtual switch and</w:t>
            </w:r>
            <w:r>
              <w:rPr>
                <w:sz w:val="22"/>
                <w:szCs w:val="22"/>
              </w:rPr>
              <w:t xml:space="preserve"> </w:t>
            </w:r>
            <w:r w:rsidR="00A668CF">
              <w:rPr>
                <w:sz w:val="22"/>
                <w:szCs w:val="22"/>
              </w:rPr>
              <w:t>three</w:t>
            </w:r>
            <w:r>
              <w:rPr>
                <w:sz w:val="22"/>
                <w:szCs w:val="22"/>
              </w:rPr>
              <w:t xml:space="preserve"> virtual machines with two of those virtual machines using Windows Server 2016 Datacenter Operating Systems and the other virtual machine using Windows 10 Pro edition. </w:t>
            </w:r>
            <w:r w:rsidR="00A668CF">
              <w:rPr>
                <w:sz w:val="22"/>
                <w:szCs w:val="22"/>
              </w:rPr>
              <w:t xml:space="preserve">My physical network </w:t>
            </w:r>
            <w:r w:rsidR="00BB27E8">
              <w:rPr>
                <w:sz w:val="22"/>
                <w:szCs w:val="22"/>
              </w:rPr>
              <w:t xml:space="preserve">consists of my Host PC connected to a wireless </w:t>
            </w:r>
            <w:r w:rsidR="000A6ED0">
              <w:rPr>
                <w:sz w:val="22"/>
                <w:szCs w:val="22"/>
              </w:rPr>
              <w:t>printer and</w:t>
            </w:r>
            <w:r w:rsidR="00BB27E8">
              <w:rPr>
                <w:sz w:val="22"/>
                <w:szCs w:val="22"/>
              </w:rPr>
              <w:t xml:space="preserve"> connected to a wired router which takes me out to the internet.  </w:t>
            </w:r>
            <w:r w:rsidR="00AD2769">
              <w:rPr>
                <w:sz w:val="22"/>
                <w:szCs w:val="22"/>
              </w:rPr>
              <w:t>My internal virtual network is currently configured with DHCP IP address’s</w:t>
            </w:r>
            <w:r w:rsidR="000A6ED0">
              <w:rPr>
                <w:sz w:val="22"/>
                <w:szCs w:val="22"/>
              </w:rPr>
              <w:t xml:space="preserve"> which reflects on my Client PC IP address.  The current workloads I have spread between my two servers are Active Directory, Domain Name Server for both servers, and DHCP.  </w:t>
            </w:r>
          </w:p>
          <w:p w14:paraId="162A7D16" w14:textId="5D68354C" w:rsidR="005B400E" w:rsidRDefault="00146DF0" w:rsidP="004E2358">
            <w:r>
              <w:rPr>
                <w:noProof/>
              </w:rPr>
              <w:lastRenderedPageBreak/>
              <w:drawing>
                <wp:inline distT="0" distB="0" distL="0" distR="0" wp14:anchorId="32A74EBB" wp14:editId="578419F0">
                  <wp:extent cx="6838315" cy="331660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3470" cy="336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7D507" w14:textId="75545504" w:rsidR="005B400E" w:rsidRDefault="005B400E" w:rsidP="004E2358"/>
          <w:p w14:paraId="3F4E74BD" w14:textId="3FE13AEC" w:rsidR="005B400E" w:rsidRDefault="005B400E" w:rsidP="004E2358"/>
          <w:p w14:paraId="3E9E356B" w14:textId="77777777" w:rsidR="005B400E" w:rsidRDefault="005B400E" w:rsidP="004E2358"/>
          <w:p w14:paraId="652723BE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2993218B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</w:p>
          <w:p w14:paraId="0C7A8C18" w14:textId="77777777" w:rsidR="004E2358" w:rsidRPr="00D75677" w:rsidRDefault="004E2358" w:rsidP="004E2358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  <w:tr w:rsidR="00146DF0" w14:paraId="690D24F9" w14:textId="77777777" w:rsidTr="001F5D00">
        <w:trPr>
          <w:trHeight w:val="1186"/>
        </w:trPr>
        <w:tc>
          <w:tcPr>
            <w:tcW w:w="80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6395132A" w14:textId="77777777" w:rsidR="00146DF0" w:rsidRDefault="00146DF0" w:rsidP="004E2358"/>
        </w:tc>
      </w:tr>
      <w:tr w:rsidR="00146DF0" w14:paraId="79F9D533" w14:textId="77777777" w:rsidTr="001F5D00">
        <w:trPr>
          <w:trHeight w:val="1186"/>
        </w:trPr>
        <w:tc>
          <w:tcPr>
            <w:tcW w:w="80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85041D2" w14:textId="77777777" w:rsidR="00146DF0" w:rsidRDefault="00146DF0" w:rsidP="004E2358"/>
        </w:tc>
      </w:tr>
      <w:tr w:rsidR="00146DF0" w14:paraId="24108C9E" w14:textId="77777777" w:rsidTr="001F5D00">
        <w:trPr>
          <w:trHeight w:val="1186"/>
        </w:trPr>
        <w:tc>
          <w:tcPr>
            <w:tcW w:w="80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00750369" w14:textId="77777777" w:rsidR="00146DF0" w:rsidRDefault="00146DF0" w:rsidP="004E2358"/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1"/>
      <w:footerReference w:type="defaul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E3909" w14:textId="77777777" w:rsidR="001313A3" w:rsidRDefault="001313A3">
      <w:pPr>
        <w:spacing w:after="0" w:line="240" w:lineRule="auto"/>
      </w:pPr>
      <w:r>
        <w:separator/>
      </w:r>
    </w:p>
    <w:p w14:paraId="354EC75E" w14:textId="77777777" w:rsidR="001313A3" w:rsidRDefault="001313A3"/>
  </w:endnote>
  <w:endnote w:type="continuationSeparator" w:id="0">
    <w:p w14:paraId="6CD6B4A3" w14:textId="77777777" w:rsidR="001313A3" w:rsidRDefault="001313A3">
      <w:pPr>
        <w:spacing w:after="0" w:line="240" w:lineRule="auto"/>
      </w:pPr>
      <w:r>
        <w:continuationSeparator/>
      </w:r>
    </w:p>
    <w:p w14:paraId="03DCBB8B" w14:textId="77777777" w:rsidR="001313A3" w:rsidRDefault="001313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06828" w14:textId="77777777" w:rsidR="001313A3" w:rsidRDefault="001313A3">
      <w:pPr>
        <w:spacing w:after="0" w:line="240" w:lineRule="auto"/>
      </w:pPr>
      <w:r>
        <w:separator/>
      </w:r>
    </w:p>
    <w:p w14:paraId="2B28B2BB" w14:textId="77777777" w:rsidR="001313A3" w:rsidRDefault="001313A3"/>
  </w:footnote>
  <w:footnote w:type="continuationSeparator" w:id="0">
    <w:p w14:paraId="4264F1AD" w14:textId="77777777" w:rsidR="001313A3" w:rsidRDefault="001313A3">
      <w:pPr>
        <w:spacing w:after="0" w:line="240" w:lineRule="auto"/>
      </w:pPr>
      <w:r>
        <w:continuationSeparator/>
      </w:r>
    </w:p>
    <w:p w14:paraId="35985722" w14:textId="77777777" w:rsidR="001313A3" w:rsidRDefault="001313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18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1DEC5B83" w:rsidR="00C07761" w:rsidRDefault="001820B0">
              <w:pPr>
                <w:pStyle w:val="Date"/>
              </w:pPr>
              <w:r>
                <w:t>02.18.2021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1313A3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7798B"/>
    <w:rsid w:val="000813D2"/>
    <w:rsid w:val="000A6ED0"/>
    <w:rsid w:val="000C4334"/>
    <w:rsid w:val="00110A90"/>
    <w:rsid w:val="001130AC"/>
    <w:rsid w:val="001313A3"/>
    <w:rsid w:val="001328BD"/>
    <w:rsid w:val="001438B2"/>
    <w:rsid w:val="00146DF0"/>
    <w:rsid w:val="00152C78"/>
    <w:rsid w:val="001820B0"/>
    <w:rsid w:val="001930F1"/>
    <w:rsid w:val="001A44AC"/>
    <w:rsid w:val="001F17C4"/>
    <w:rsid w:val="001F5D00"/>
    <w:rsid w:val="002004D7"/>
    <w:rsid w:val="002435F2"/>
    <w:rsid w:val="00243988"/>
    <w:rsid w:val="00246F55"/>
    <w:rsid w:val="0027294A"/>
    <w:rsid w:val="00291320"/>
    <w:rsid w:val="00370F68"/>
    <w:rsid w:val="00382C9E"/>
    <w:rsid w:val="003A21C9"/>
    <w:rsid w:val="003F56F3"/>
    <w:rsid w:val="003F6FA3"/>
    <w:rsid w:val="004163B0"/>
    <w:rsid w:val="00424A1D"/>
    <w:rsid w:val="00454DE8"/>
    <w:rsid w:val="004620D7"/>
    <w:rsid w:val="004624AA"/>
    <w:rsid w:val="004A5B88"/>
    <w:rsid w:val="004B2306"/>
    <w:rsid w:val="004B2BF2"/>
    <w:rsid w:val="004C2496"/>
    <w:rsid w:val="004E2358"/>
    <w:rsid w:val="00525F2D"/>
    <w:rsid w:val="00532017"/>
    <w:rsid w:val="00544DF4"/>
    <w:rsid w:val="00554918"/>
    <w:rsid w:val="00563EEE"/>
    <w:rsid w:val="00564076"/>
    <w:rsid w:val="00584C01"/>
    <w:rsid w:val="005B400E"/>
    <w:rsid w:val="005F2502"/>
    <w:rsid w:val="00687B10"/>
    <w:rsid w:val="006D3161"/>
    <w:rsid w:val="006F566C"/>
    <w:rsid w:val="007469E8"/>
    <w:rsid w:val="00757D6A"/>
    <w:rsid w:val="00761363"/>
    <w:rsid w:val="00772A21"/>
    <w:rsid w:val="007B7DDD"/>
    <w:rsid w:val="007D29BB"/>
    <w:rsid w:val="007F4D87"/>
    <w:rsid w:val="007F7DF4"/>
    <w:rsid w:val="00822B64"/>
    <w:rsid w:val="00825BF2"/>
    <w:rsid w:val="00847276"/>
    <w:rsid w:val="00890F04"/>
    <w:rsid w:val="008A6E33"/>
    <w:rsid w:val="008C1623"/>
    <w:rsid w:val="008F44DA"/>
    <w:rsid w:val="009059B3"/>
    <w:rsid w:val="009547B3"/>
    <w:rsid w:val="00981899"/>
    <w:rsid w:val="009B138D"/>
    <w:rsid w:val="00A130D8"/>
    <w:rsid w:val="00A52053"/>
    <w:rsid w:val="00A668CF"/>
    <w:rsid w:val="00A72EE0"/>
    <w:rsid w:val="00A8616D"/>
    <w:rsid w:val="00AA0FBD"/>
    <w:rsid w:val="00AA3278"/>
    <w:rsid w:val="00AC1789"/>
    <w:rsid w:val="00AC7237"/>
    <w:rsid w:val="00AD1C28"/>
    <w:rsid w:val="00AD2769"/>
    <w:rsid w:val="00B23568"/>
    <w:rsid w:val="00B37BCF"/>
    <w:rsid w:val="00B81679"/>
    <w:rsid w:val="00B95788"/>
    <w:rsid w:val="00BB27E8"/>
    <w:rsid w:val="00C05C3C"/>
    <w:rsid w:val="00C07761"/>
    <w:rsid w:val="00C15B5B"/>
    <w:rsid w:val="00C22BF1"/>
    <w:rsid w:val="00C3793D"/>
    <w:rsid w:val="00C43367"/>
    <w:rsid w:val="00C47732"/>
    <w:rsid w:val="00CC0A03"/>
    <w:rsid w:val="00CD7C6A"/>
    <w:rsid w:val="00CF4AC6"/>
    <w:rsid w:val="00D069F5"/>
    <w:rsid w:val="00D3113B"/>
    <w:rsid w:val="00D32CB0"/>
    <w:rsid w:val="00D34384"/>
    <w:rsid w:val="00D35430"/>
    <w:rsid w:val="00D65B79"/>
    <w:rsid w:val="00D75677"/>
    <w:rsid w:val="00DA24EF"/>
    <w:rsid w:val="00DB66E3"/>
    <w:rsid w:val="00DE5223"/>
    <w:rsid w:val="00DF04E8"/>
    <w:rsid w:val="00E34DD3"/>
    <w:rsid w:val="00E650C3"/>
    <w:rsid w:val="00E76212"/>
    <w:rsid w:val="00EB5DA1"/>
    <w:rsid w:val="00EB7B0E"/>
    <w:rsid w:val="00EC7D38"/>
    <w:rsid w:val="00EF4B4D"/>
    <w:rsid w:val="00F115CB"/>
    <w:rsid w:val="00F14FDB"/>
    <w:rsid w:val="00F227E0"/>
    <w:rsid w:val="00F32347"/>
    <w:rsid w:val="00F4064A"/>
    <w:rsid w:val="00F553C7"/>
    <w:rsid w:val="00F610E8"/>
    <w:rsid w:val="00F65BCF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3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0E4F7B"/>
    <w:rsid w:val="001038CF"/>
    <w:rsid w:val="00127257"/>
    <w:rsid w:val="002F0632"/>
    <w:rsid w:val="002F114A"/>
    <w:rsid w:val="002F11F1"/>
    <w:rsid w:val="003D2E4D"/>
    <w:rsid w:val="005061A8"/>
    <w:rsid w:val="005777F8"/>
    <w:rsid w:val="005E006E"/>
    <w:rsid w:val="007C0968"/>
    <w:rsid w:val="00830ECA"/>
    <w:rsid w:val="00B350EA"/>
    <w:rsid w:val="00B37B51"/>
    <w:rsid w:val="00BD4B5F"/>
    <w:rsid w:val="00C24DAB"/>
    <w:rsid w:val="00DD283A"/>
    <w:rsid w:val="00E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216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18</cp:revision>
  <dcterms:created xsi:type="dcterms:W3CDTF">2021-02-10T17:22:00Z</dcterms:created>
  <dcterms:modified xsi:type="dcterms:W3CDTF">2021-02-18T19:35:00Z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